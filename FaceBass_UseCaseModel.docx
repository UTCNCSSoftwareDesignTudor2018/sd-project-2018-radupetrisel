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15484" w14:textId="083BE668" w:rsidR="00220B9D" w:rsidRDefault="00220B9D">
      <w:pPr>
        <w:pStyle w:val="Title"/>
        <w:jc w:val="right"/>
      </w:pPr>
      <w:r>
        <w:t xml:space="preserve">Facial-recognition Based Bus Pass – </w:t>
      </w:r>
      <w:proofErr w:type="spellStart"/>
      <w:r>
        <w:t>FaceBass</w:t>
      </w:r>
      <w:proofErr w:type="spellEnd"/>
    </w:p>
    <w:p w14:paraId="08D1B798" w14:textId="491AFD39"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08D1B799" w14:textId="77777777" w:rsidR="008C4393" w:rsidRPr="00D047E9" w:rsidRDefault="008C4393">
      <w:pPr>
        <w:pStyle w:val="Title"/>
        <w:jc w:val="right"/>
        <w:rPr>
          <w:rFonts w:ascii="Times New Roman" w:hAnsi="Times New Roman"/>
        </w:rPr>
      </w:pPr>
    </w:p>
    <w:p w14:paraId="08D1B79A" w14:textId="4603B3D6" w:rsidR="008C4393" w:rsidRPr="00D047E9" w:rsidRDefault="00570E86">
      <w:pPr>
        <w:pStyle w:val="Title"/>
        <w:jc w:val="right"/>
        <w:rPr>
          <w:rFonts w:ascii="Times New Roman" w:hAnsi="Times New Roman"/>
          <w:sz w:val="28"/>
        </w:rPr>
      </w:pPr>
      <w:r w:rsidRPr="00D047E9">
        <w:rPr>
          <w:rFonts w:ascii="Times New Roman" w:hAnsi="Times New Roman"/>
          <w:sz w:val="28"/>
        </w:rPr>
        <w:t>Version 1.</w:t>
      </w:r>
      <w:r w:rsidR="00220B9D">
        <w:rPr>
          <w:rFonts w:ascii="Times New Roman" w:hAnsi="Times New Roman"/>
          <w:sz w:val="28"/>
        </w:rPr>
        <w:t>0</w:t>
      </w:r>
    </w:p>
    <w:p w14:paraId="08D1B79B" w14:textId="77777777" w:rsidR="008C4393" w:rsidRPr="00D047E9" w:rsidRDefault="008C4393"/>
    <w:p w14:paraId="08D1B79C" w14:textId="77777777" w:rsidR="008C4393" w:rsidRPr="00D047E9" w:rsidRDefault="00570E86" w:rsidP="00D047E9">
      <w:pPr>
        <w:pStyle w:val="InfoBlue"/>
      </w:pPr>
      <w:r w:rsidRPr="00D047E9">
        <w:t xml:space="preserve"> </w:t>
      </w:r>
    </w:p>
    <w:p w14:paraId="08D1B79D" w14:textId="77777777" w:rsidR="008C4393" w:rsidRPr="00D047E9" w:rsidRDefault="008C4393"/>
    <w:p w14:paraId="08D1B79E" w14:textId="77777777" w:rsidR="008C4393" w:rsidRPr="00D047E9" w:rsidRDefault="008C4393">
      <w:pPr>
        <w:pStyle w:val="BodyText"/>
      </w:pPr>
    </w:p>
    <w:p w14:paraId="08D1B79F" w14:textId="77777777" w:rsidR="008C4393" w:rsidRPr="00D047E9" w:rsidRDefault="008C4393">
      <w:pPr>
        <w:pStyle w:val="BodyText"/>
      </w:pPr>
    </w:p>
    <w:p w14:paraId="08D1B7A0" w14:textId="77777777" w:rsidR="008C4393" w:rsidRPr="00D047E9" w:rsidRDefault="008C4393">
      <w:pPr>
        <w:sectPr w:rsidR="008C4393" w:rsidRPr="00D047E9">
          <w:headerReference w:type="default" r:id="rId8"/>
          <w:endnotePr>
            <w:numFmt w:val="decimal"/>
          </w:endnotePr>
          <w:pgSz w:w="12240" w:h="15840"/>
          <w:pgMar w:top="1440" w:right="1440" w:bottom="1440" w:left="1440" w:header="720" w:footer="720" w:gutter="0"/>
          <w:cols w:space="720"/>
          <w:vAlign w:val="center"/>
        </w:sectPr>
      </w:pPr>
    </w:p>
    <w:p w14:paraId="08D1B7A1"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08D1B7A6" w14:textId="77777777">
        <w:tc>
          <w:tcPr>
            <w:tcW w:w="2304" w:type="dxa"/>
          </w:tcPr>
          <w:p w14:paraId="08D1B7A2" w14:textId="77777777" w:rsidR="008C4393" w:rsidRPr="00D047E9" w:rsidRDefault="00570E86">
            <w:pPr>
              <w:pStyle w:val="Tabletext"/>
              <w:jc w:val="center"/>
              <w:rPr>
                <w:b/>
              </w:rPr>
            </w:pPr>
            <w:r w:rsidRPr="00D047E9">
              <w:rPr>
                <w:b/>
              </w:rPr>
              <w:t>Date</w:t>
            </w:r>
          </w:p>
        </w:tc>
        <w:tc>
          <w:tcPr>
            <w:tcW w:w="1152" w:type="dxa"/>
          </w:tcPr>
          <w:p w14:paraId="08D1B7A3" w14:textId="77777777" w:rsidR="008C4393" w:rsidRPr="00D047E9" w:rsidRDefault="00570E86">
            <w:pPr>
              <w:pStyle w:val="Tabletext"/>
              <w:jc w:val="center"/>
              <w:rPr>
                <w:b/>
              </w:rPr>
            </w:pPr>
            <w:r w:rsidRPr="00D047E9">
              <w:rPr>
                <w:b/>
              </w:rPr>
              <w:t>Version</w:t>
            </w:r>
          </w:p>
        </w:tc>
        <w:tc>
          <w:tcPr>
            <w:tcW w:w="3744" w:type="dxa"/>
          </w:tcPr>
          <w:p w14:paraId="08D1B7A4" w14:textId="77777777" w:rsidR="008C4393" w:rsidRPr="00D047E9" w:rsidRDefault="00570E86">
            <w:pPr>
              <w:pStyle w:val="Tabletext"/>
              <w:jc w:val="center"/>
              <w:rPr>
                <w:b/>
              </w:rPr>
            </w:pPr>
            <w:r w:rsidRPr="00D047E9">
              <w:rPr>
                <w:b/>
              </w:rPr>
              <w:t>Description</w:t>
            </w:r>
          </w:p>
        </w:tc>
        <w:tc>
          <w:tcPr>
            <w:tcW w:w="2304" w:type="dxa"/>
          </w:tcPr>
          <w:p w14:paraId="08D1B7A5" w14:textId="77777777" w:rsidR="008C4393" w:rsidRPr="00D047E9" w:rsidRDefault="00570E86">
            <w:pPr>
              <w:pStyle w:val="Tabletext"/>
              <w:jc w:val="center"/>
              <w:rPr>
                <w:b/>
              </w:rPr>
            </w:pPr>
            <w:r w:rsidRPr="00D047E9">
              <w:rPr>
                <w:b/>
              </w:rPr>
              <w:t>Author</w:t>
            </w:r>
          </w:p>
        </w:tc>
      </w:tr>
      <w:tr w:rsidR="008C4393" w:rsidRPr="00D047E9" w14:paraId="08D1B7AB" w14:textId="77777777">
        <w:tc>
          <w:tcPr>
            <w:tcW w:w="2304" w:type="dxa"/>
          </w:tcPr>
          <w:p w14:paraId="08D1B7A7" w14:textId="32E7EED9" w:rsidR="008C4393" w:rsidRPr="00D047E9" w:rsidRDefault="00877139">
            <w:pPr>
              <w:pStyle w:val="Tabletext"/>
            </w:pPr>
            <w:r>
              <w:t>17/Mar/2018</w:t>
            </w:r>
          </w:p>
        </w:tc>
        <w:tc>
          <w:tcPr>
            <w:tcW w:w="1152" w:type="dxa"/>
          </w:tcPr>
          <w:p w14:paraId="08D1B7A8" w14:textId="6C6E0A42" w:rsidR="008C4393" w:rsidRPr="00D047E9" w:rsidRDefault="00877139">
            <w:pPr>
              <w:pStyle w:val="Tabletext"/>
            </w:pPr>
            <w:r>
              <w:t>1.0</w:t>
            </w:r>
          </w:p>
        </w:tc>
        <w:tc>
          <w:tcPr>
            <w:tcW w:w="3744" w:type="dxa"/>
          </w:tcPr>
          <w:p w14:paraId="08D1B7A9" w14:textId="4BB46E9F" w:rsidR="008C4393" w:rsidRPr="00D047E9" w:rsidRDefault="00A2579D">
            <w:pPr>
              <w:pStyle w:val="Tabletext"/>
            </w:pPr>
            <w:r>
              <w:t>Initial Use-Case Model</w:t>
            </w:r>
          </w:p>
        </w:tc>
        <w:tc>
          <w:tcPr>
            <w:tcW w:w="2304" w:type="dxa"/>
          </w:tcPr>
          <w:p w14:paraId="08D1B7AA" w14:textId="71690F50" w:rsidR="008C4393" w:rsidRPr="00D047E9" w:rsidRDefault="00A2579D">
            <w:pPr>
              <w:pStyle w:val="Tabletext"/>
            </w:pPr>
            <w:r>
              <w:t>Radu Petrisel</w:t>
            </w:r>
          </w:p>
        </w:tc>
      </w:tr>
      <w:tr w:rsidR="008C4393" w:rsidRPr="00D047E9" w14:paraId="08D1B7B0" w14:textId="77777777">
        <w:tc>
          <w:tcPr>
            <w:tcW w:w="2304" w:type="dxa"/>
          </w:tcPr>
          <w:p w14:paraId="08D1B7AC" w14:textId="2C11B623" w:rsidR="008C4393" w:rsidRPr="00D047E9" w:rsidRDefault="008C0151">
            <w:pPr>
              <w:pStyle w:val="Tabletext"/>
            </w:pPr>
            <w:r>
              <w:t>19/Apr/2018</w:t>
            </w:r>
          </w:p>
        </w:tc>
        <w:tc>
          <w:tcPr>
            <w:tcW w:w="1152" w:type="dxa"/>
          </w:tcPr>
          <w:p w14:paraId="08D1B7AD" w14:textId="578FEF18" w:rsidR="008C4393" w:rsidRPr="00D047E9" w:rsidRDefault="008C0151">
            <w:pPr>
              <w:pStyle w:val="Tabletext"/>
            </w:pPr>
            <w:r>
              <w:t>1.1</w:t>
            </w:r>
          </w:p>
        </w:tc>
        <w:tc>
          <w:tcPr>
            <w:tcW w:w="3744" w:type="dxa"/>
          </w:tcPr>
          <w:p w14:paraId="08D1B7AE" w14:textId="68DDB73C" w:rsidR="008C4393" w:rsidRPr="00D047E9" w:rsidRDefault="008C0151">
            <w:pPr>
              <w:pStyle w:val="Tabletext"/>
            </w:pPr>
            <w:r>
              <w:t>Bug fixes</w:t>
            </w:r>
          </w:p>
        </w:tc>
        <w:tc>
          <w:tcPr>
            <w:tcW w:w="2304" w:type="dxa"/>
          </w:tcPr>
          <w:p w14:paraId="08D1B7AF" w14:textId="23C51BD8" w:rsidR="008C0151" w:rsidRPr="00D047E9" w:rsidRDefault="008C0151">
            <w:pPr>
              <w:pStyle w:val="Tabletext"/>
            </w:pPr>
            <w:r>
              <w:t>Radu Petrisel</w:t>
            </w:r>
          </w:p>
        </w:tc>
      </w:tr>
      <w:tr w:rsidR="008C4393" w:rsidRPr="00D047E9" w14:paraId="08D1B7B5" w14:textId="77777777">
        <w:tc>
          <w:tcPr>
            <w:tcW w:w="2304" w:type="dxa"/>
          </w:tcPr>
          <w:p w14:paraId="08D1B7B1" w14:textId="77777777" w:rsidR="008C4393" w:rsidRPr="00D047E9" w:rsidRDefault="008C4393">
            <w:pPr>
              <w:pStyle w:val="Tabletext"/>
            </w:pPr>
          </w:p>
        </w:tc>
        <w:tc>
          <w:tcPr>
            <w:tcW w:w="1152" w:type="dxa"/>
          </w:tcPr>
          <w:p w14:paraId="08D1B7B2" w14:textId="77777777" w:rsidR="008C4393" w:rsidRPr="00D047E9" w:rsidRDefault="008C4393">
            <w:pPr>
              <w:pStyle w:val="Tabletext"/>
            </w:pPr>
          </w:p>
        </w:tc>
        <w:tc>
          <w:tcPr>
            <w:tcW w:w="3744" w:type="dxa"/>
          </w:tcPr>
          <w:p w14:paraId="08D1B7B3" w14:textId="77777777" w:rsidR="008C4393" w:rsidRPr="00D047E9" w:rsidRDefault="008C4393">
            <w:pPr>
              <w:pStyle w:val="Tabletext"/>
            </w:pPr>
          </w:p>
        </w:tc>
        <w:tc>
          <w:tcPr>
            <w:tcW w:w="2304" w:type="dxa"/>
          </w:tcPr>
          <w:p w14:paraId="08D1B7B4" w14:textId="77777777" w:rsidR="008C4393" w:rsidRPr="00D047E9" w:rsidRDefault="008C4393">
            <w:pPr>
              <w:pStyle w:val="Tabletext"/>
            </w:pPr>
          </w:p>
        </w:tc>
      </w:tr>
      <w:tr w:rsidR="008C4393" w:rsidRPr="00D047E9" w14:paraId="08D1B7BA" w14:textId="77777777">
        <w:tc>
          <w:tcPr>
            <w:tcW w:w="2304" w:type="dxa"/>
          </w:tcPr>
          <w:p w14:paraId="08D1B7B6" w14:textId="77777777" w:rsidR="008C4393" w:rsidRPr="00D047E9" w:rsidRDefault="008C4393">
            <w:pPr>
              <w:pStyle w:val="Tabletext"/>
            </w:pPr>
          </w:p>
        </w:tc>
        <w:tc>
          <w:tcPr>
            <w:tcW w:w="1152" w:type="dxa"/>
          </w:tcPr>
          <w:p w14:paraId="08D1B7B7" w14:textId="77777777" w:rsidR="008C4393" w:rsidRPr="00D047E9" w:rsidRDefault="008C4393">
            <w:pPr>
              <w:pStyle w:val="Tabletext"/>
            </w:pPr>
          </w:p>
        </w:tc>
        <w:tc>
          <w:tcPr>
            <w:tcW w:w="3744" w:type="dxa"/>
          </w:tcPr>
          <w:p w14:paraId="08D1B7B8" w14:textId="77777777" w:rsidR="008C4393" w:rsidRPr="00D047E9" w:rsidRDefault="008C4393">
            <w:pPr>
              <w:pStyle w:val="Tabletext"/>
            </w:pPr>
          </w:p>
        </w:tc>
        <w:tc>
          <w:tcPr>
            <w:tcW w:w="2304" w:type="dxa"/>
          </w:tcPr>
          <w:p w14:paraId="08D1B7B9" w14:textId="77777777" w:rsidR="008C4393" w:rsidRPr="00D047E9" w:rsidRDefault="008C4393">
            <w:pPr>
              <w:pStyle w:val="Tabletext"/>
            </w:pPr>
          </w:p>
        </w:tc>
      </w:tr>
    </w:tbl>
    <w:p w14:paraId="08D1B7BB" w14:textId="77777777" w:rsidR="008C4393" w:rsidRPr="00D047E9" w:rsidRDefault="008C4393"/>
    <w:p w14:paraId="08D1B7BC" w14:textId="77777777" w:rsidR="008C4393" w:rsidRPr="00D047E9" w:rsidRDefault="00570E86">
      <w:pPr>
        <w:pStyle w:val="Title"/>
        <w:rPr>
          <w:rFonts w:ascii="Times New Roman" w:hAnsi="Times New Roman"/>
        </w:rPr>
      </w:pPr>
      <w:bookmarkStart w:id="0" w:name="_GoBack"/>
      <w:bookmarkEnd w:id="0"/>
      <w:r w:rsidRPr="00D047E9">
        <w:rPr>
          <w:rFonts w:ascii="Times New Roman" w:hAnsi="Times New Roman"/>
        </w:rPr>
        <w:br w:type="page"/>
      </w:r>
      <w:r w:rsidRPr="00D047E9">
        <w:rPr>
          <w:rFonts w:ascii="Times New Roman" w:hAnsi="Times New Roman"/>
        </w:rPr>
        <w:lastRenderedPageBreak/>
        <w:t>Table of Contents</w:t>
      </w:r>
    </w:p>
    <w:p w14:paraId="08D1B7BD" w14:textId="6EAA7399" w:rsidR="00D047E9" w:rsidRPr="00D047E9" w:rsidRDefault="0056530F">
      <w:pPr>
        <w:pStyle w:val="TOC1"/>
        <w:tabs>
          <w:tab w:val="left" w:pos="432"/>
        </w:tabs>
        <w:rPr>
          <w:rFonts w:eastAsiaTheme="minorEastAsia"/>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F4136E">
        <w:rPr>
          <w:noProof/>
        </w:rPr>
        <w:t>4</w:t>
      </w:r>
      <w:r w:rsidRPr="00D047E9">
        <w:rPr>
          <w:noProof/>
        </w:rPr>
        <w:fldChar w:fldCharType="end"/>
      </w:r>
    </w:p>
    <w:p w14:paraId="08D1B7BE" w14:textId="53DF37AA" w:rsidR="00D047E9" w:rsidRPr="00D047E9" w:rsidRDefault="00D047E9">
      <w:pPr>
        <w:pStyle w:val="TOC1"/>
        <w:tabs>
          <w:tab w:val="left" w:pos="432"/>
        </w:tabs>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00F4136E">
        <w:rPr>
          <w:noProof/>
        </w:rPr>
        <w:t>4</w:t>
      </w:r>
      <w:r w:rsidR="0056530F" w:rsidRPr="00D047E9">
        <w:rPr>
          <w:noProof/>
        </w:rPr>
        <w:fldChar w:fldCharType="end"/>
      </w:r>
    </w:p>
    <w:p w14:paraId="08D1B7BF"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1" w:name="_Toc423410237"/>
      <w:bookmarkStart w:id="2" w:name="_Toc425054503"/>
      <w:r w:rsidR="00570E86" w:rsidRPr="00D047E9">
        <w:rPr>
          <w:rFonts w:ascii="Times New Roman" w:hAnsi="Times New Roman"/>
        </w:rPr>
        <w:t xml:space="preserve"> </w:t>
      </w:r>
      <w:bookmarkEnd w:id="1"/>
      <w:bookmarkEnd w:id="2"/>
    </w:p>
    <w:p w14:paraId="08D1B7C0" w14:textId="77777777" w:rsidR="008C4393" w:rsidRPr="00D047E9" w:rsidRDefault="008C4393" w:rsidP="00D047E9">
      <w:pPr>
        <w:pStyle w:val="InfoBlue"/>
      </w:pPr>
    </w:p>
    <w:p w14:paraId="08D1B7C1" w14:textId="28F22DED" w:rsidR="008C4393" w:rsidRDefault="0004741B">
      <w:pPr>
        <w:pStyle w:val="Heading1"/>
        <w:rPr>
          <w:rFonts w:ascii="Times New Roman" w:hAnsi="Times New Roman"/>
        </w:rPr>
      </w:pPr>
      <w:bookmarkStart w:id="3" w:name="_Toc254773290"/>
      <w:bookmarkStart w:id="4" w:name="_Toc423410239"/>
      <w:bookmarkStart w:id="5" w:name="_Toc425054505"/>
      <w:r w:rsidRPr="00D047E9">
        <w:rPr>
          <w:rFonts w:ascii="Times New Roman" w:hAnsi="Times New Roman"/>
        </w:rPr>
        <w:t>Use-Cases Identification</w:t>
      </w:r>
      <w:bookmarkEnd w:id="3"/>
    </w:p>
    <w:p w14:paraId="6DD8B343" w14:textId="2D620D33" w:rsidR="00B67D57" w:rsidRDefault="00B67D57" w:rsidP="00B67D57"/>
    <w:p w14:paraId="25A11ABF" w14:textId="242F12FB" w:rsidR="00B67D57" w:rsidRDefault="00B67D57" w:rsidP="00B67D57"/>
    <w:p w14:paraId="3CF7F5A2" w14:textId="47FCA222" w:rsidR="00B67D57" w:rsidRDefault="00081E05" w:rsidP="00B67D57">
      <w:r>
        <w:t>Use case: log in</w:t>
      </w:r>
    </w:p>
    <w:p w14:paraId="41E4C4B3" w14:textId="59EFE560" w:rsidR="00081E05" w:rsidRDefault="00081E05" w:rsidP="00B67D57">
      <w:r>
        <w:t>Level: user-goal level</w:t>
      </w:r>
    </w:p>
    <w:p w14:paraId="633F83F8" w14:textId="1D07F376" w:rsidR="00081E05" w:rsidRDefault="00081E05" w:rsidP="00B67D57">
      <w:r>
        <w:t xml:space="preserve">Primary actor: </w:t>
      </w:r>
      <w:r w:rsidR="00427D9E">
        <w:t>user (traveler/ticket inspector)</w:t>
      </w:r>
    </w:p>
    <w:p w14:paraId="5513ADB0" w14:textId="33C7454E" w:rsidR="00427D9E" w:rsidRDefault="00427D9E" w:rsidP="00B67D57">
      <w:r>
        <w:t xml:space="preserve">Main success scenario: unlogged user </w:t>
      </w:r>
      <w:r>
        <w:sym w:font="Wingdings" w:char="F0E0"/>
      </w:r>
      <w:r>
        <w:t xml:space="preserve"> logged in user</w:t>
      </w:r>
    </w:p>
    <w:p w14:paraId="7EBA9002" w14:textId="6F3B9C62" w:rsidR="00427D9E" w:rsidRDefault="00427D9E" w:rsidP="00B67D57">
      <w:r>
        <w:t xml:space="preserve">Extensions: </w:t>
      </w:r>
      <w:r w:rsidR="000B668B">
        <w:t xml:space="preserve">failure – inexistent account, </w:t>
      </w:r>
      <w:r w:rsidR="001E7D62">
        <w:t>wrong username/password</w:t>
      </w:r>
    </w:p>
    <w:p w14:paraId="5CEB4FF7" w14:textId="4A679404" w:rsidR="001E7D62" w:rsidRDefault="001E7D62" w:rsidP="00B67D57"/>
    <w:p w14:paraId="02A63CC4" w14:textId="218E7F3C" w:rsidR="001E7D62" w:rsidRDefault="001E7D62" w:rsidP="00B67D57">
      <w:r>
        <w:t>Use case: update photo</w:t>
      </w:r>
    </w:p>
    <w:p w14:paraId="72B3EBA6" w14:textId="1172FAAE" w:rsidR="001E7D62" w:rsidRDefault="001E7D62" w:rsidP="00B67D57">
      <w:r>
        <w:t>Level: user-goal level</w:t>
      </w:r>
    </w:p>
    <w:p w14:paraId="03079312" w14:textId="0BC58EE7" w:rsidR="001E7D62" w:rsidRDefault="001E7D62" w:rsidP="00B67D57">
      <w:r>
        <w:t>Primary actor: traveler</w:t>
      </w:r>
    </w:p>
    <w:p w14:paraId="3507E67F" w14:textId="50C311EB" w:rsidR="001E7D62" w:rsidRDefault="001E7D62" w:rsidP="00B67D57">
      <w:r>
        <w:t xml:space="preserve">Main success scenario: </w:t>
      </w:r>
      <w:r w:rsidR="00D84C00">
        <w:t>new photo added to database</w:t>
      </w:r>
    </w:p>
    <w:p w14:paraId="66934A59" w14:textId="5A2E77DB" w:rsidR="00D84C00" w:rsidRDefault="00D84C00" w:rsidP="00B67D57">
      <w:r>
        <w:t>Extensions: failure – photo can only be updated once/day</w:t>
      </w:r>
    </w:p>
    <w:p w14:paraId="43B8F3A9" w14:textId="296871D6" w:rsidR="00D84C00" w:rsidRDefault="00D84C00" w:rsidP="00B67D57"/>
    <w:p w14:paraId="26E3F79C" w14:textId="0983D055" w:rsidR="00D84C00" w:rsidRDefault="00D84C00" w:rsidP="00B67D57">
      <w:r>
        <w:t>Use case: buy pass</w:t>
      </w:r>
    </w:p>
    <w:p w14:paraId="20DC14AA" w14:textId="71B767D9" w:rsidR="00D84C00" w:rsidRDefault="00D84C00" w:rsidP="00B67D57">
      <w:r>
        <w:t>Level: user-goal level</w:t>
      </w:r>
    </w:p>
    <w:p w14:paraId="2417F043" w14:textId="04F3CAE0" w:rsidR="00EC59CE" w:rsidRDefault="00EC59CE" w:rsidP="00B67D57">
      <w:r>
        <w:t>Primary actor: traveler</w:t>
      </w:r>
    </w:p>
    <w:p w14:paraId="17BAA98D" w14:textId="3930966D" w:rsidR="00EC59CE" w:rsidRDefault="00EC59CE" w:rsidP="00B67D57">
      <w:r>
        <w:t>Main success scenario: traveler buys pass for bus X</w:t>
      </w:r>
    </w:p>
    <w:p w14:paraId="1807B229" w14:textId="5CAA422E" w:rsidR="00EC59CE" w:rsidRDefault="00EC59CE" w:rsidP="00B67D57">
      <w:r>
        <w:t xml:space="preserve">Extensions: failure </w:t>
      </w:r>
      <w:r w:rsidR="00DE6093">
        <w:t>–</w:t>
      </w:r>
      <w:r>
        <w:t xml:space="preserve"> </w:t>
      </w:r>
      <w:r w:rsidR="00DE6093">
        <w:t>insufficient funds</w:t>
      </w:r>
    </w:p>
    <w:p w14:paraId="7F596971" w14:textId="77777777" w:rsidR="00B67D57" w:rsidRPr="00B67D57" w:rsidRDefault="00B67D57" w:rsidP="00B67D57"/>
    <w:p w14:paraId="08D1B7C9" w14:textId="7D3700C8" w:rsidR="008C4393" w:rsidRPr="00D047E9" w:rsidRDefault="00D047E9">
      <w:pPr>
        <w:pStyle w:val="Heading1"/>
        <w:widowControl/>
        <w:rPr>
          <w:rFonts w:ascii="Times New Roman" w:hAnsi="Times New Roman"/>
        </w:rPr>
      </w:pPr>
      <w:bookmarkStart w:id="6" w:name="_Toc254773291"/>
      <w:bookmarkEnd w:id="4"/>
      <w:bookmarkEnd w:id="5"/>
      <w:r w:rsidRPr="00D047E9">
        <w:rPr>
          <w:rFonts w:ascii="Times New Roman" w:hAnsi="Times New Roman"/>
        </w:rPr>
        <w:t>UML Use-Case Diagrams</w:t>
      </w:r>
      <w:bookmarkEnd w:id="6"/>
    </w:p>
    <w:p w14:paraId="0886CD41" w14:textId="693B6201" w:rsidR="00B67D57" w:rsidRDefault="00B67D57" w:rsidP="00D047E9">
      <w:pPr>
        <w:pStyle w:val="InfoBlue"/>
      </w:pPr>
    </w:p>
    <w:p w14:paraId="72E7F21C" w14:textId="44213580" w:rsidR="00B67D57" w:rsidRDefault="00F4136E" w:rsidP="00D047E9">
      <w:pPr>
        <w:pStyle w:val="InfoBlue"/>
      </w:pPr>
      <w:r>
        <w:rPr>
          <w:noProof/>
        </w:rPr>
        <w:pict w14:anchorId="1D5F2C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75pt;margin-top:5.85pt;width:240.75pt;height:241.5pt;z-index:-251657216;mso-position-horizontal-relative:text;mso-position-vertical-relative:text;mso-width-relative:page;mso-height-relative:page" wrapcoords="15611 0 14736 67 12650 805 12650 1073 11372 2147 7469 2281 7200 2348 7200 8586 1951 9257 1009 9458 1009 9727 471 10733 1413 11806 875 12880 -67 13953 -67 15831 1951 16099 7200 16099 7200 19118 7940 19319 11372 19319 12583 20393 12650 20661 14938 21466 15611 21466 17899 21466 18572 21466 20927 20594 20994 20393 21600 19453 21600 18984 21398 18179 20523 17575 19649 17173 19783 16904 17361 16703 7536 16099 14333 16099 20456 15563 20523 15026 21533 14087 21600 13215 21533 12812 20725 12007 20389 11806 20523 11270 17428 11001 7536 10733 10632 10733 19716 9928 19850 9660 21331 8720 21398 8586 21600 7781 21600 7379 21264 6842 20994 6239 18774 5434 17966 5366 19850 4293 21331 3354 21398 3220 21600 2415 21600 2012 21264 1476 20994 872 18774 67 17899 0 15611 0">
            <v:imagedata r:id="rId9" o:title="Inspector_usecase"/>
            <w10:wrap type="tight"/>
          </v:shape>
        </w:pict>
      </w:r>
    </w:p>
    <w:p w14:paraId="7E5D0559" w14:textId="2903AE1A" w:rsidR="00B67D57" w:rsidRDefault="00B67D57" w:rsidP="00D047E9">
      <w:pPr>
        <w:pStyle w:val="InfoBlue"/>
      </w:pPr>
    </w:p>
    <w:p w14:paraId="795639ED" w14:textId="278C157D" w:rsidR="00B67D57" w:rsidRDefault="00B67D57" w:rsidP="00D047E9">
      <w:pPr>
        <w:pStyle w:val="InfoBlue"/>
      </w:pPr>
    </w:p>
    <w:p w14:paraId="23882BC1" w14:textId="77777777" w:rsidR="00B67D57" w:rsidRDefault="00B67D57" w:rsidP="00D047E9">
      <w:pPr>
        <w:pStyle w:val="InfoBlue"/>
      </w:pPr>
    </w:p>
    <w:p w14:paraId="2A766DAA" w14:textId="77777777" w:rsidR="00B67D57" w:rsidRDefault="00B67D57" w:rsidP="00D047E9">
      <w:pPr>
        <w:pStyle w:val="InfoBlue"/>
      </w:pPr>
    </w:p>
    <w:p w14:paraId="40A2BD95" w14:textId="77777777" w:rsidR="00B67D57" w:rsidRDefault="00B67D57" w:rsidP="00D047E9">
      <w:pPr>
        <w:pStyle w:val="InfoBlue"/>
      </w:pPr>
    </w:p>
    <w:p w14:paraId="1783BEF1" w14:textId="77777777" w:rsidR="00B67D57" w:rsidRDefault="00B67D57" w:rsidP="00D047E9">
      <w:pPr>
        <w:pStyle w:val="InfoBlue"/>
      </w:pPr>
    </w:p>
    <w:p w14:paraId="3829A656" w14:textId="77777777" w:rsidR="00B67D57" w:rsidRDefault="00B67D57" w:rsidP="00D047E9">
      <w:pPr>
        <w:pStyle w:val="InfoBlue"/>
      </w:pPr>
    </w:p>
    <w:p w14:paraId="73B9A457" w14:textId="77777777" w:rsidR="00B67D57" w:rsidRDefault="00B67D57" w:rsidP="00D047E9">
      <w:pPr>
        <w:pStyle w:val="InfoBlue"/>
      </w:pPr>
    </w:p>
    <w:p w14:paraId="136052E7" w14:textId="77777777" w:rsidR="00B67D57" w:rsidRDefault="00B67D57" w:rsidP="00D047E9">
      <w:pPr>
        <w:pStyle w:val="InfoBlue"/>
      </w:pPr>
    </w:p>
    <w:p w14:paraId="055402A6" w14:textId="77777777" w:rsidR="00B67D57" w:rsidRDefault="00B67D57" w:rsidP="00D047E9">
      <w:pPr>
        <w:pStyle w:val="InfoBlue"/>
      </w:pPr>
    </w:p>
    <w:p w14:paraId="3CFECFBE" w14:textId="77777777" w:rsidR="00B67D57" w:rsidRDefault="00B67D57" w:rsidP="00D047E9">
      <w:pPr>
        <w:pStyle w:val="InfoBlue"/>
      </w:pPr>
    </w:p>
    <w:p w14:paraId="10FB040C" w14:textId="77777777" w:rsidR="00B67D57" w:rsidRDefault="00B67D57" w:rsidP="00D047E9">
      <w:pPr>
        <w:pStyle w:val="InfoBlue"/>
      </w:pPr>
    </w:p>
    <w:p w14:paraId="3A88BC94" w14:textId="77777777" w:rsidR="00B67D57" w:rsidRDefault="00B67D57" w:rsidP="00D047E9">
      <w:pPr>
        <w:pStyle w:val="InfoBlue"/>
      </w:pPr>
    </w:p>
    <w:p w14:paraId="5326B47A" w14:textId="77777777" w:rsidR="00B67D57" w:rsidRDefault="00B67D57" w:rsidP="00D047E9">
      <w:pPr>
        <w:pStyle w:val="InfoBlue"/>
      </w:pPr>
    </w:p>
    <w:p w14:paraId="3B9ED11D" w14:textId="77777777" w:rsidR="00B67D57" w:rsidRDefault="00B67D57" w:rsidP="00D047E9">
      <w:pPr>
        <w:pStyle w:val="InfoBlue"/>
      </w:pPr>
    </w:p>
    <w:p w14:paraId="795E7EBB" w14:textId="77777777" w:rsidR="00B67D57" w:rsidRDefault="00B67D57" w:rsidP="00D047E9">
      <w:pPr>
        <w:pStyle w:val="InfoBlue"/>
      </w:pPr>
    </w:p>
    <w:p w14:paraId="1D6AEB30" w14:textId="41FCEF42" w:rsidR="00B67D57" w:rsidRDefault="00F4136E" w:rsidP="00D047E9">
      <w:pPr>
        <w:pStyle w:val="InfoBlue"/>
      </w:pPr>
      <w:r>
        <w:rPr>
          <w:noProof/>
        </w:rPr>
        <w:pict w14:anchorId="2287883F">
          <v:shape id="_x0000_s1028" type="#_x0000_t75" style="position:absolute;left:0;text-align:left;margin-left:20.25pt;margin-top:13.75pt;width:396pt;height:413.25pt;z-index:-251655168;mso-position-horizontal-relative:text;mso-position-vertical-relative:text;mso-width-relative:page;mso-height-relative:page" wrapcoords="9409 0 8877 39 7609 470 7609 627 6832 1254 4459 1333 4295 1372 4295 9408 1145 9526 491 9644 532 10036 245 10428 818 10663 695 11290 -41 12270 -41 12819 2495 13172 4295 13172 4295 20228 6668 20698 7364 20777 8223 21326 8345 21365 9205 21561 9409 21561 10800 21561 10964 21561 11986 21326 12886 20777 12927 20698 13132 20071 12845 19679 12682 19326 11332 18856 10841 18817 11986 18189 12886 17641 12927 17562 13132 16935 12845 16543 12682 16190 11332 15720 13582 15681 20536 15249 20618 15053 21477 14505 21518 14426 21600 14113 21600 13642 21273 13054 19923 12584 19432 12505 11986 11917 12886 11368 12927 11290 13132 10663 12845 10271 12682 9918 11332 9448 10841 9408 11986 8781 12886 8232 12927 8154 13132 7527 12845 7135 12682 6782 11332 6311 10841 6272 11986 5645 12886 5096 12927 5018 13132 4391 12845 3999 12682 3646 11332 3175 10841 3136 11986 2509 12886 1960 12927 1882 13132 1254 12845 862 12682 510 11332 39 10800 0 9409 0">
            <v:imagedata r:id="rId10" o:title="Traveler_usecase"/>
            <w10:wrap type="tight"/>
          </v:shape>
        </w:pict>
      </w:r>
    </w:p>
    <w:p w14:paraId="475C2402" w14:textId="77777777" w:rsidR="00B67D57" w:rsidRDefault="00B67D57" w:rsidP="00D047E9">
      <w:pPr>
        <w:pStyle w:val="InfoBlue"/>
      </w:pPr>
    </w:p>
    <w:p w14:paraId="4ED26351" w14:textId="77777777" w:rsidR="00B67D57" w:rsidRDefault="00B67D57" w:rsidP="00D047E9">
      <w:pPr>
        <w:pStyle w:val="InfoBlue"/>
      </w:pPr>
    </w:p>
    <w:p w14:paraId="3F1622D0" w14:textId="77777777" w:rsidR="00B67D57" w:rsidRDefault="00B67D57" w:rsidP="00D047E9">
      <w:pPr>
        <w:pStyle w:val="InfoBlue"/>
      </w:pPr>
    </w:p>
    <w:p w14:paraId="3D28288F" w14:textId="77777777" w:rsidR="00B67D57" w:rsidRDefault="00B67D57" w:rsidP="00D047E9">
      <w:pPr>
        <w:pStyle w:val="InfoBlue"/>
      </w:pPr>
    </w:p>
    <w:p w14:paraId="10D6376F" w14:textId="32FA28D3" w:rsidR="00B67D57" w:rsidRDefault="00B67D57" w:rsidP="00D047E9">
      <w:pPr>
        <w:pStyle w:val="InfoBlue"/>
      </w:pPr>
    </w:p>
    <w:p w14:paraId="3A3A37BF" w14:textId="384490D1" w:rsidR="00B67D57" w:rsidRDefault="00B67D57" w:rsidP="00D047E9">
      <w:pPr>
        <w:pStyle w:val="InfoBlue"/>
      </w:pPr>
    </w:p>
    <w:p w14:paraId="590E4D8A" w14:textId="77777777" w:rsidR="00B67D57" w:rsidRDefault="00B67D57" w:rsidP="00D047E9">
      <w:pPr>
        <w:pStyle w:val="InfoBlue"/>
      </w:pPr>
    </w:p>
    <w:p w14:paraId="5FB9D3E7" w14:textId="77777777" w:rsidR="00B67D57" w:rsidRDefault="00B67D57" w:rsidP="00D047E9">
      <w:pPr>
        <w:pStyle w:val="InfoBlue"/>
      </w:pPr>
    </w:p>
    <w:p w14:paraId="4EBCBEC4" w14:textId="77777777" w:rsidR="00B67D57" w:rsidRDefault="00B67D57" w:rsidP="00D047E9">
      <w:pPr>
        <w:pStyle w:val="InfoBlue"/>
      </w:pPr>
    </w:p>
    <w:p w14:paraId="2D6BB6FA" w14:textId="77777777" w:rsidR="00B67D57" w:rsidRDefault="00B67D57" w:rsidP="00D047E9">
      <w:pPr>
        <w:pStyle w:val="InfoBlue"/>
      </w:pPr>
    </w:p>
    <w:p w14:paraId="697186C7" w14:textId="77777777" w:rsidR="00B67D57" w:rsidRDefault="00B67D57" w:rsidP="00D047E9">
      <w:pPr>
        <w:pStyle w:val="InfoBlue"/>
      </w:pPr>
    </w:p>
    <w:p w14:paraId="64DF885D" w14:textId="77777777" w:rsidR="00B67D57" w:rsidRDefault="00B67D57" w:rsidP="00D047E9">
      <w:pPr>
        <w:pStyle w:val="InfoBlue"/>
      </w:pPr>
    </w:p>
    <w:p w14:paraId="246B2D16" w14:textId="77777777" w:rsidR="00B67D57" w:rsidRDefault="00B67D57" w:rsidP="00D047E9">
      <w:pPr>
        <w:pStyle w:val="InfoBlue"/>
      </w:pPr>
    </w:p>
    <w:p w14:paraId="1F101843" w14:textId="77777777" w:rsidR="00B67D57" w:rsidRDefault="00B67D57" w:rsidP="00D047E9">
      <w:pPr>
        <w:pStyle w:val="InfoBlue"/>
      </w:pPr>
    </w:p>
    <w:p w14:paraId="08D1B7CA" w14:textId="7BBA478D" w:rsidR="008C4393" w:rsidRPr="00D047E9" w:rsidRDefault="008C4393" w:rsidP="00D047E9">
      <w:pPr>
        <w:pStyle w:val="InfoBlue"/>
      </w:pPr>
    </w:p>
    <w:sectPr w:rsidR="008C4393" w:rsidRPr="00D047E9" w:rsidSect="008C4393">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1B7CD" w14:textId="77777777" w:rsidR="00C709E3" w:rsidRDefault="00C709E3">
      <w:pPr>
        <w:spacing w:line="240" w:lineRule="auto"/>
      </w:pPr>
      <w:r>
        <w:separator/>
      </w:r>
    </w:p>
  </w:endnote>
  <w:endnote w:type="continuationSeparator" w:id="0">
    <w:p w14:paraId="08D1B7CE" w14:textId="77777777" w:rsidR="00C709E3" w:rsidRDefault="00C70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08D1B7E1" w14:textId="77777777">
      <w:tc>
        <w:tcPr>
          <w:tcW w:w="3162" w:type="dxa"/>
          <w:tcBorders>
            <w:top w:val="nil"/>
            <w:left w:val="nil"/>
            <w:bottom w:val="nil"/>
            <w:right w:val="nil"/>
          </w:tcBorders>
        </w:tcPr>
        <w:p w14:paraId="08D1B7DE" w14:textId="77777777" w:rsidR="008C4393" w:rsidRDefault="008C4393">
          <w:pPr>
            <w:ind w:right="360"/>
            <w:rPr>
              <w:sz w:val="24"/>
            </w:rPr>
          </w:pPr>
        </w:p>
      </w:tc>
      <w:tc>
        <w:tcPr>
          <w:tcW w:w="3162" w:type="dxa"/>
          <w:tcBorders>
            <w:top w:val="nil"/>
            <w:left w:val="nil"/>
            <w:bottom w:val="nil"/>
            <w:right w:val="nil"/>
          </w:tcBorders>
        </w:tcPr>
        <w:p w14:paraId="08D1B7DF" w14:textId="060676E2"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AF00FD">
            <w:t>Radu Petrisel</w:t>
          </w:r>
          <w:r w:rsidR="00570E86">
            <w:t xml:space="preserve">, </w:t>
          </w:r>
          <w:r>
            <w:fldChar w:fldCharType="begin"/>
          </w:r>
          <w:r w:rsidR="00570E86">
            <w:instrText xml:space="preserve"> DATE \@ "yyyy" </w:instrText>
          </w:r>
          <w:r>
            <w:fldChar w:fldCharType="separate"/>
          </w:r>
          <w:r w:rsidR="00F4136E">
            <w:rPr>
              <w:noProof/>
            </w:rPr>
            <w:t>2018</w:t>
          </w:r>
          <w:r>
            <w:fldChar w:fldCharType="end"/>
          </w:r>
        </w:p>
      </w:tc>
      <w:tc>
        <w:tcPr>
          <w:tcW w:w="3162" w:type="dxa"/>
          <w:tcBorders>
            <w:top w:val="nil"/>
            <w:left w:val="nil"/>
            <w:bottom w:val="nil"/>
            <w:right w:val="nil"/>
          </w:tcBorders>
        </w:tcPr>
        <w:p w14:paraId="08D1B7E0"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08D1B7E2"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1B7CB" w14:textId="77777777" w:rsidR="00C709E3" w:rsidRDefault="00C709E3">
      <w:pPr>
        <w:spacing w:line="240" w:lineRule="auto"/>
      </w:pPr>
      <w:r>
        <w:separator/>
      </w:r>
    </w:p>
  </w:footnote>
  <w:footnote w:type="continuationSeparator" w:id="0">
    <w:p w14:paraId="08D1B7CC" w14:textId="77777777" w:rsidR="00C709E3" w:rsidRDefault="00C70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B7CF" w14:textId="77777777" w:rsidR="008C4393" w:rsidRDefault="008C4393">
    <w:pPr>
      <w:rPr>
        <w:sz w:val="24"/>
      </w:rPr>
    </w:pPr>
  </w:p>
  <w:p w14:paraId="08D1B7D0" w14:textId="77777777" w:rsidR="008C4393" w:rsidRDefault="008C4393">
    <w:pPr>
      <w:pBdr>
        <w:top w:val="single" w:sz="6" w:space="1" w:color="auto"/>
      </w:pBdr>
      <w:rPr>
        <w:sz w:val="24"/>
      </w:rPr>
    </w:pPr>
  </w:p>
  <w:p w14:paraId="08D1B7D1" w14:textId="11100708" w:rsidR="008C4393" w:rsidRDefault="00F347B5">
    <w:pPr>
      <w:pBdr>
        <w:bottom w:val="single" w:sz="6" w:space="1" w:color="auto"/>
      </w:pBdr>
      <w:jc w:val="right"/>
    </w:pPr>
    <w:r>
      <w:rPr>
        <w:rFonts w:ascii="Arial" w:hAnsi="Arial" w:cs="Arial"/>
        <w:b/>
        <w:sz w:val="36"/>
        <w:szCs w:val="36"/>
      </w:rPr>
      <w:t>Radu Petrisel</w:t>
    </w:r>
    <w:fldSimple w:instr=" DOCPROPERTY &quot;Company&quot;  \* MERGEFORMAT ">
      <w:r w:rsidR="00F4136E">
        <w:t>&lt;Company Name&gt;</w:t>
      </w:r>
    </w:fldSimple>
  </w:p>
  <w:p w14:paraId="08D1B7D2" w14:textId="35DBDC1A" w:rsidR="0004741B" w:rsidRDefault="00220B9D" w:rsidP="0004741B">
    <w:pPr>
      <w:pBdr>
        <w:bottom w:val="single" w:sz="6" w:space="1" w:color="auto"/>
      </w:pBdr>
      <w:jc w:val="right"/>
      <w:rPr>
        <w:rFonts w:ascii="Arial" w:hAnsi="Arial"/>
        <w:b/>
        <w:sz w:val="36"/>
      </w:rPr>
    </w:pPr>
    <w:r>
      <w:rPr>
        <w:rFonts w:ascii="Arial" w:hAnsi="Arial" w:cs="Arial"/>
        <w:b/>
        <w:sz w:val="36"/>
        <w:szCs w:val="36"/>
      </w:rPr>
      <w:t>30432</w:t>
    </w:r>
  </w:p>
  <w:p w14:paraId="08D1B7D3" w14:textId="77777777" w:rsidR="008C4393" w:rsidRDefault="008C4393">
    <w:pPr>
      <w:pBdr>
        <w:bottom w:val="single" w:sz="6" w:space="1" w:color="auto"/>
      </w:pBdr>
      <w:jc w:val="right"/>
      <w:rPr>
        <w:sz w:val="24"/>
      </w:rPr>
    </w:pPr>
  </w:p>
  <w:p w14:paraId="08D1B7D4"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08D1B7D7" w14:textId="77777777">
      <w:tc>
        <w:tcPr>
          <w:tcW w:w="6379" w:type="dxa"/>
        </w:tcPr>
        <w:p w14:paraId="08D1B7D5" w14:textId="4178EF5C" w:rsidR="008C4393" w:rsidRDefault="00877139">
          <w:proofErr w:type="spellStart"/>
          <w:r>
            <w:t>FaceBass</w:t>
          </w:r>
          <w:proofErr w:type="spellEnd"/>
        </w:p>
      </w:tc>
      <w:tc>
        <w:tcPr>
          <w:tcW w:w="3179" w:type="dxa"/>
        </w:tcPr>
        <w:p w14:paraId="08D1B7D6" w14:textId="6679FB3F" w:rsidR="008C4393" w:rsidRDefault="00570E86">
          <w:pPr>
            <w:tabs>
              <w:tab w:val="left" w:pos="1135"/>
            </w:tabs>
            <w:spacing w:before="40"/>
            <w:ind w:right="68"/>
          </w:pPr>
          <w:r>
            <w:t xml:space="preserve">  Version:           1.0</w:t>
          </w:r>
        </w:p>
      </w:tc>
    </w:tr>
    <w:tr w:rsidR="008C4393" w14:paraId="08D1B7DA" w14:textId="77777777">
      <w:tc>
        <w:tcPr>
          <w:tcW w:w="6379" w:type="dxa"/>
        </w:tcPr>
        <w:p w14:paraId="08D1B7D8" w14:textId="77777777" w:rsidR="008C4393" w:rsidRDefault="00FF4087">
          <w:r>
            <w:t>Use-C</w:t>
          </w:r>
          <w:r w:rsidR="0004741B">
            <w:t>ase Model</w:t>
          </w:r>
        </w:p>
      </w:tc>
      <w:tc>
        <w:tcPr>
          <w:tcW w:w="3179" w:type="dxa"/>
        </w:tcPr>
        <w:p w14:paraId="08D1B7D9" w14:textId="418470BA" w:rsidR="008C4393" w:rsidRDefault="00570E86">
          <w:r>
            <w:t xml:space="preserve">  Date:  </w:t>
          </w:r>
          <w:r w:rsidR="00877139">
            <w:t>17/Mar/2018</w:t>
          </w:r>
        </w:p>
      </w:tc>
    </w:tr>
    <w:tr w:rsidR="008C4393" w14:paraId="08D1B7DC" w14:textId="77777777">
      <w:tc>
        <w:tcPr>
          <w:tcW w:w="9558" w:type="dxa"/>
          <w:gridSpan w:val="2"/>
        </w:tcPr>
        <w:p w14:paraId="08D1B7DB" w14:textId="2A140A86" w:rsidR="008C4393" w:rsidRDefault="00877139">
          <w:r>
            <w:t>???</w:t>
          </w:r>
        </w:p>
      </w:tc>
    </w:tr>
  </w:tbl>
  <w:p w14:paraId="08D1B7DD"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570E86"/>
    <w:rsid w:val="0004741B"/>
    <w:rsid w:val="00081E05"/>
    <w:rsid w:val="000916B9"/>
    <w:rsid w:val="000B668B"/>
    <w:rsid w:val="001E7D62"/>
    <w:rsid w:val="00211B74"/>
    <w:rsid w:val="00220B9D"/>
    <w:rsid w:val="002D02EB"/>
    <w:rsid w:val="003C0C8B"/>
    <w:rsid w:val="00427D9E"/>
    <w:rsid w:val="004356C6"/>
    <w:rsid w:val="0056530F"/>
    <w:rsid w:val="00570E86"/>
    <w:rsid w:val="00664E4B"/>
    <w:rsid w:val="006C543D"/>
    <w:rsid w:val="00830DD3"/>
    <w:rsid w:val="00877139"/>
    <w:rsid w:val="008A5A50"/>
    <w:rsid w:val="008C0151"/>
    <w:rsid w:val="008C4393"/>
    <w:rsid w:val="0090593F"/>
    <w:rsid w:val="00A2579D"/>
    <w:rsid w:val="00AF00FD"/>
    <w:rsid w:val="00B67D57"/>
    <w:rsid w:val="00C709E3"/>
    <w:rsid w:val="00D047E9"/>
    <w:rsid w:val="00D720D3"/>
    <w:rsid w:val="00D84C00"/>
    <w:rsid w:val="00DE3301"/>
    <w:rsid w:val="00DE6093"/>
    <w:rsid w:val="00EC59CE"/>
    <w:rsid w:val="00F347B5"/>
    <w:rsid w:val="00F4136E"/>
    <w:rsid w:val="00F92D5D"/>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8D1B797"/>
  <w15:docId w15:val="{7D0FC8DC-1F82-4EE9-AE21-15F4A88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basedOn w:val="DefaultParagraphFont"/>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basedOn w:val="DefaultParagraphFon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72981-42BF-4C09-B991-21FCDF01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Template>
  <TotalTime>37</TotalTime>
  <Pages>5</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Radu Petrisel</cp:lastModifiedBy>
  <cp:revision>26</cp:revision>
  <cp:lastPrinted>2018-04-19T12:52:00Z</cp:lastPrinted>
  <dcterms:created xsi:type="dcterms:W3CDTF">2010-02-24T09:14:00Z</dcterms:created>
  <dcterms:modified xsi:type="dcterms:W3CDTF">2018-04-19T12:53:00Z</dcterms:modified>
</cp:coreProperties>
</file>