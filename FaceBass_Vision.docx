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60C96" w14:textId="2FEFF496" w:rsidR="00E23917" w:rsidRPr="00131CCB" w:rsidRDefault="00E23917">
      <w:pPr>
        <w:pStyle w:val="Title"/>
        <w:jc w:val="right"/>
      </w:pPr>
      <w:r w:rsidRPr="00131CCB">
        <w:t>Facial-recognition based bus pass</w:t>
      </w:r>
      <w:r w:rsidR="00790F97" w:rsidRPr="00131CCB">
        <w:t xml:space="preserve"> system</w:t>
      </w:r>
      <w:r w:rsidR="00DC3251" w:rsidRPr="00131CCB">
        <w:t xml:space="preserve"> (</w:t>
      </w:r>
      <w:proofErr w:type="spellStart"/>
      <w:r w:rsidR="00DC3251" w:rsidRPr="00131CCB">
        <w:t>Fa</w:t>
      </w:r>
      <w:bookmarkStart w:id="0" w:name="_GoBack"/>
      <w:bookmarkEnd w:id="0"/>
      <w:r w:rsidR="00DC3251" w:rsidRPr="00131CCB">
        <w:t>ceBass</w:t>
      </w:r>
      <w:proofErr w:type="spellEnd"/>
      <w:r w:rsidR="00DC3251" w:rsidRPr="00131CCB">
        <w:t>)</w:t>
      </w:r>
    </w:p>
    <w:p w14:paraId="1E8876BB" w14:textId="4D96EBEF" w:rsidR="0085257A" w:rsidRPr="00131CCB" w:rsidRDefault="00893F2D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B5BF2" w:rsidRPr="00131CCB"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 w14:paraId="743FB959" w14:textId="77777777" w:rsidR="0085257A" w:rsidRPr="00131CCB" w:rsidRDefault="0085257A">
      <w:pPr>
        <w:pStyle w:val="Title"/>
        <w:jc w:val="right"/>
        <w:rPr>
          <w:rFonts w:ascii="Times New Roman" w:hAnsi="Times New Roman"/>
        </w:rPr>
      </w:pPr>
    </w:p>
    <w:p w14:paraId="4BB68E3B" w14:textId="2ECDC37C" w:rsidR="0085257A" w:rsidRPr="00131CCB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131CCB">
        <w:rPr>
          <w:rFonts w:ascii="Times New Roman" w:hAnsi="Times New Roman"/>
          <w:sz w:val="28"/>
        </w:rPr>
        <w:t xml:space="preserve">Version </w:t>
      </w:r>
      <w:r w:rsidR="00E23917" w:rsidRPr="00131CCB">
        <w:rPr>
          <w:rFonts w:ascii="Times New Roman" w:hAnsi="Times New Roman"/>
          <w:sz w:val="28"/>
        </w:rPr>
        <w:t>1.0</w:t>
      </w:r>
    </w:p>
    <w:p w14:paraId="357B53DD" w14:textId="77777777" w:rsidR="0085257A" w:rsidRPr="00131CCB" w:rsidRDefault="0085257A">
      <w:pPr>
        <w:pStyle w:val="Title"/>
        <w:rPr>
          <w:rFonts w:ascii="Times New Roman" w:hAnsi="Times New Roman"/>
          <w:sz w:val="28"/>
        </w:rPr>
      </w:pPr>
    </w:p>
    <w:p w14:paraId="574D0460" w14:textId="77777777" w:rsidR="0085257A" w:rsidRPr="00131CCB" w:rsidRDefault="0085257A"/>
    <w:p w14:paraId="40ADAE77" w14:textId="77777777" w:rsidR="0085257A" w:rsidRPr="00131CCB" w:rsidRDefault="0085257A">
      <w:pPr>
        <w:sectPr w:rsidR="0085257A" w:rsidRPr="00131CCB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20AF208" w14:textId="77777777" w:rsidR="0085257A" w:rsidRPr="00131CCB" w:rsidRDefault="0085257A">
      <w:pPr>
        <w:pStyle w:val="Title"/>
        <w:rPr>
          <w:rFonts w:ascii="Times New Roman" w:hAnsi="Times New Roman"/>
        </w:rPr>
      </w:pPr>
      <w:r w:rsidRPr="00131CCB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31CCB" w:rsidRPr="00131CCB" w14:paraId="5302757B" w14:textId="77777777">
        <w:tc>
          <w:tcPr>
            <w:tcW w:w="2304" w:type="dxa"/>
          </w:tcPr>
          <w:p w14:paraId="58F3FED6" w14:textId="77777777" w:rsidR="0085257A" w:rsidRPr="00131CCB" w:rsidRDefault="0085257A">
            <w:pPr>
              <w:pStyle w:val="Tabletext"/>
              <w:jc w:val="center"/>
              <w:rPr>
                <w:b/>
              </w:rPr>
            </w:pPr>
            <w:r w:rsidRPr="00131CCB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3844118" w14:textId="77777777" w:rsidR="0085257A" w:rsidRPr="00131CCB" w:rsidRDefault="0085257A">
            <w:pPr>
              <w:pStyle w:val="Tabletext"/>
              <w:jc w:val="center"/>
              <w:rPr>
                <w:b/>
              </w:rPr>
            </w:pPr>
            <w:r w:rsidRPr="00131CCB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3C1F808" w14:textId="77777777" w:rsidR="0085257A" w:rsidRPr="00131CCB" w:rsidRDefault="0085257A">
            <w:pPr>
              <w:pStyle w:val="Tabletext"/>
              <w:jc w:val="center"/>
              <w:rPr>
                <w:b/>
              </w:rPr>
            </w:pPr>
            <w:r w:rsidRPr="00131CCB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3551B3A" w14:textId="77777777" w:rsidR="0085257A" w:rsidRPr="00131CCB" w:rsidRDefault="0085257A">
            <w:pPr>
              <w:pStyle w:val="Tabletext"/>
              <w:jc w:val="center"/>
              <w:rPr>
                <w:b/>
              </w:rPr>
            </w:pPr>
            <w:r w:rsidRPr="00131CCB">
              <w:rPr>
                <w:b/>
              </w:rPr>
              <w:t>Author</w:t>
            </w:r>
          </w:p>
        </w:tc>
      </w:tr>
      <w:tr w:rsidR="00131CCB" w:rsidRPr="00131CCB" w14:paraId="48EE7B48" w14:textId="77777777">
        <w:tc>
          <w:tcPr>
            <w:tcW w:w="2304" w:type="dxa"/>
          </w:tcPr>
          <w:p w14:paraId="2061E1BA" w14:textId="4BB5849C" w:rsidR="0085257A" w:rsidRPr="00131CCB" w:rsidRDefault="00E23917">
            <w:pPr>
              <w:pStyle w:val="Tabletext"/>
            </w:pPr>
            <w:r w:rsidRPr="00131CCB">
              <w:t>03/Mar/2018</w:t>
            </w:r>
          </w:p>
        </w:tc>
        <w:tc>
          <w:tcPr>
            <w:tcW w:w="1152" w:type="dxa"/>
          </w:tcPr>
          <w:p w14:paraId="661D6194" w14:textId="5DBD649E" w:rsidR="0085257A" w:rsidRPr="00131CCB" w:rsidRDefault="00E23917">
            <w:pPr>
              <w:pStyle w:val="Tabletext"/>
            </w:pPr>
            <w:r w:rsidRPr="00131CCB">
              <w:t>1.0</w:t>
            </w:r>
          </w:p>
        </w:tc>
        <w:tc>
          <w:tcPr>
            <w:tcW w:w="3744" w:type="dxa"/>
          </w:tcPr>
          <w:p w14:paraId="10354FC6" w14:textId="2D82A6D4" w:rsidR="0085257A" w:rsidRPr="00131CCB" w:rsidRDefault="00E23917">
            <w:pPr>
              <w:pStyle w:val="Tabletext"/>
            </w:pPr>
            <w:r w:rsidRPr="00131CCB">
              <w:t>Initial vision</w:t>
            </w:r>
          </w:p>
        </w:tc>
        <w:tc>
          <w:tcPr>
            <w:tcW w:w="2304" w:type="dxa"/>
          </w:tcPr>
          <w:p w14:paraId="68420CB5" w14:textId="754383CB" w:rsidR="0085257A" w:rsidRPr="00131CCB" w:rsidRDefault="00E23917">
            <w:pPr>
              <w:pStyle w:val="Tabletext"/>
            </w:pPr>
            <w:r w:rsidRPr="00131CCB">
              <w:t>Radu Petrisel</w:t>
            </w:r>
          </w:p>
        </w:tc>
      </w:tr>
      <w:tr w:rsidR="00131CCB" w:rsidRPr="00131CCB" w14:paraId="6F1A48A9" w14:textId="77777777">
        <w:tc>
          <w:tcPr>
            <w:tcW w:w="2304" w:type="dxa"/>
          </w:tcPr>
          <w:p w14:paraId="7FFC58D6" w14:textId="7B16B23B" w:rsidR="0085257A" w:rsidRPr="00131CCB" w:rsidRDefault="002145D1">
            <w:pPr>
              <w:pStyle w:val="Tabletext"/>
            </w:pPr>
            <w:r>
              <w:t>19/Apr/2018</w:t>
            </w:r>
          </w:p>
        </w:tc>
        <w:tc>
          <w:tcPr>
            <w:tcW w:w="1152" w:type="dxa"/>
          </w:tcPr>
          <w:p w14:paraId="0EE90839" w14:textId="3AA24E9B" w:rsidR="0085257A" w:rsidRPr="00131CCB" w:rsidRDefault="002145D1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1CED3D90" w14:textId="14CA8FC7" w:rsidR="0085257A" w:rsidRPr="00131CCB" w:rsidRDefault="002145D1">
            <w:pPr>
              <w:pStyle w:val="Tabletext"/>
            </w:pPr>
            <w:r>
              <w:t>Font changes</w:t>
            </w:r>
          </w:p>
        </w:tc>
        <w:tc>
          <w:tcPr>
            <w:tcW w:w="2304" w:type="dxa"/>
          </w:tcPr>
          <w:p w14:paraId="545F8265" w14:textId="108AC094" w:rsidR="0085257A" w:rsidRPr="00131CCB" w:rsidRDefault="002145D1">
            <w:pPr>
              <w:pStyle w:val="Tabletext"/>
            </w:pPr>
            <w:r>
              <w:t>Radu Petrisel</w:t>
            </w:r>
          </w:p>
        </w:tc>
      </w:tr>
      <w:tr w:rsidR="00131CCB" w:rsidRPr="00131CCB" w14:paraId="01C7A747" w14:textId="77777777">
        <w:tc>
          <w:tcPr>
            <w:tcW w:w="2304" w:type="dxa"/>
          </w:tcPr>
          <w:p w14:paraId="5E6271C8" w14:textId="77777777" w:rsidR="0085257A" w:rsidRPr="00131CCB" w:rsidRDefault="0085257A">
            <w:pPr>
              <w:pStyle w:val="Tabletext"/>
            </w:pPr>
          </w:p>
        </w:tc>
        <w:tc>
          <w:tcPr>
            <w:tcW w:w="1152" w:type="dxa"/>
          </w:tcPr>
          <w:p w14:paraId="01B3DF33" w14:textId="77777777" w:rsidR="0085257A" w:rsidRPr="00131CCB" w:rsidRDefault="0085257A">
            <w:pPr>
              <w:pStyle w:val="Tabletext"/>
            </w:pPr>
          </w:p>
        </w:tc>
        <w:tc>
          <w:tcPr>
            <w:tcW w:w="3744" w:type="dxa"/>
          </w:tcPr>
          <w:p w14:paraId="6C865D53" w14:textId="77777777" w:rsidR="0085257A" w:rsidRPr="00131CCB" w:rsidRDefault="0085257A">
            <w:pPr>
              <w:pStyle w:val="Tabletext"/>
            </w:pPr>
          </w:p>
        </w:tc>
        <w:tc>
          <w:tcPr>
            <w:tcW w:w="2304" w:type="dxa"/>
          </w:tcPr>
          <w:p w14:paraId="79B72306" w14:textId="77777777" w:rsidR="0085257A" w:rsidRPr="00131CCB" w:rsidRDefault="0085257A">
            <w:pPr>
              <w:pStyle w:val="Tabletext"/>
            </w:pPr>
          </w:p>
        </w:tc>
      </w:tr>
      <w:tr w:rsidR="0085257A" w:rsidRPr="00131CCB" w14:paraId="0F24F430" w14:textId="77777777">
        <w:tc>
          <w:tcPr>
            <w:tcW w:w="2304" w:type="dxa"/>
          </w:tcPr>
          <w:p w14:paraId="6368F947" w14:textId="77777777" w:rsidR="0085257A" w:rsidRPr="00131CCB" w:rsidRDefault="0085257A">
            <w:pPr>
              <w:pStyle w:val="Tabletext"/>
            </w:pPr>
          </w:p>
        </w:tc>
        <w:tc>
          <w:tcPr>
            <w:tcW w:w="1152" w:type="dxa"/>
          </w:tcPr>
          <w:p w14:paraId="4D2FF242" w14:textId="77777777" w:rsidR="0085257A" w:rsidRPr="00131CCB" w:rsidRDefault="0085257A">
            <w:pPr>
              <w:pStyle w:val="Tabletext"/>
            </w:pPr>
          </w:p>
        </w:tc>
        <w:tc>
          <w:tcPr>
            <w:tcW w:w="3744" w:type="dxa"/>
          </w:tcPr>
          <w:p w14:paraId="436DBA2C" w14:textId="77777777" w:rsidR="0085257A" w:rsidRPr="00131CCB" w:rsidRDefault="0085257A">
            <w:pPr>
              <w:pStyle w:val="Tabletext"/>
            </w:pPr>
          </w:p>
        </w:tc>
        <w:tc>
          <w:tcPr>
            <w:tcW w:w="2304" w:type="dxa"/>
          </w:tcPr>
          <w:p w14:paraId="638C0EE9" w14:textId="77777777" w:rsidR="0085257A" w:rsidRPr="00131CCB" w:rsidRDefault="0085257A">
            <w:pPr>
              <w:pStyle w:val="Tabletext"/>
            </w:pPr>
          </w:p>
        </w:tc>
      </w:tr>
    </w:tbl>
    <w:p w14:paraId="17B88C5D" w14:textId="77777777" w:rsidR="0085257A" w:rsidRPr="00131CCB" w:rsidRDefault="0085257A"/>
    <w:p w14:paraId="1DED84BC" w14:textId="77777777" w:rsidR="0085257A" w:rsidRPr="00131CCB" w:rsidRDefault="0085257A">
      <w:pPr>
        <w:pStyle w:val="Title"/>
        <w:rPr>
          <w:rFonts w:ascii="Times New Roman" w:hAnsi="Times New Roman"/>
        </w:rPr>
      </w:pPr>
      <w:r w:rsidRPr="00131CCB">
        <w:rPr>
          <w:rFonts w:ascii="Times New Roman" w:hAnsi="Times New Roman"/>
        </w:rPr>
        <w:br w:type="page"/>
      </w:r>
      <w:r w:rsidRPr="00131CCB">
        <w:rPr>
          <w:rFonts w:ascii="Times New Roman" w:hAnsi="Times New Roman"/>
        </w:rPr>
        <w:lastRenderedPageBreak/>
        <w:t>Table of Contents</w:t>
      </w:r>
    </w:p>
    <w:p w14:paraId="3C09D592" w14:textId="44D99EB4" w:rsidR="006C5FBF" w:rsidRPr="00131CCB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131CCB">
        <w:fldChar w:fldCharType="begin"/>
      </w:r>
      <w:r w:rsidR="0085257A" w:rsidRPr="00131CCB">
        <w:instrText xml:space="preserve"> TOC \o "1-3" </w:instrText>
      </w:r>
      <w:r w:rsidRPr="00131CCB">
        <w:fldChar w:fldCharType="separate"/>
      </w:r>
      <w:r w:rsidR="006C5FBF" w:rsidRPr="00131CCB">
        <w:rPr>
          <w:noProof/>
        </w:rPr>
        <w:t>1.</w:t>
      </w:r>
      <w:r w:rsidR="006C5FBF" w:rsidRPr="00131CCB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131CCB">
        <w:rPr>
          <w:noProof/>
        </w:rPr>
        <w:t>Introduction</w:t>
      </w:r>
      <w:r w:rsidR="006C5FBF" w:rsidRPr="00131CCB">
        <w:rPr>
          <w:noProof/>
        </w:rPr>
        <w:tab/>
      </w:r>
      <w:r w:rsidR="006C5FBF" w:rsidRPr="00131CCB">
        <w:rPr>
          <w:noProof/>
        </w:rPr>
        <w:fldChar w:fldCharType="begin"/>
      </w:r>
      <w:r w:rsidR="006C5FBF" w:rsidRPr="00131CCB">
        <w:rPr>
          <w:noProof/>
        </w:rPr>
        <w:instrText xml:space="preserve"> PAGEREF _Toc316556900 \h </w:instrText>
      </w:r>
      <w:r w:rsidR="006C5FBF" w:rsidRPr="00131CCB">
        <w:rPr>
          <w:noProof/>
        </w:rPr>
      </w:r>
      <w:r w:rsidR="006C5FBF" w:rsidRPr="00131CCB">
        <w:rPr>
          <w:noProof/>
        </w:rPr>
        <w:fldChar w:fldCharType="separate"/>
      </w:r>
      <w:r w:rsidR="00A5564E">
        <w:rPr>
          <w:noProof/>
        </w:rPr>
        <w:t>4</w:t>
      </w:r>
      <w:r w:rsidR="006C5FBF" w:rsidRPr="00131CCB">
        <w:rPr>
          <w:noProof/>
        </w:rPr>
        <w:fldChar w:fldCharType="end"/>
      </w:r>
    </w:p>
    <w:p w14:paraId="6053217F" w14:textId="7DAFCF1A" w:rsidR="006C5FBF" w:rsidRPr="00131CCB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131CCB">
        <w:rPr>
          <w:noProof/>
        </w:rPr>
        <w:t>1.1</w:t>
      </w:r>
      <w:r w:rsidRPr="00131CCB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131CCB">
        <w:rPr>
          <w:noProof/>
        </w:rPr>
        <w:t>Purpose</w:t>
      </w:r>
      <w:r w:rsidRPr="00131CCB">
        <w:rPr>
          <w:noProof/>
        </w:rPr>
        <w:tab/>
      </w:r>
      <w:r w:rsidRPr="00131CCB">
        <w:rPr>
          <w:noProof/>
        </w:rPr>
        <w:fldChar w:fldCharType="begin"/>
      </w:r>
      <w:r w:rsidRPr="00131CCB">
        <w:rPr>
          <w:noProof/>
        </w:rPr>
        <w:instrText xml:space="preserve"> PAGEREF _Toc316556901 \h </w:instrText>
      </w:r>
      <w:r w:rsidRPr="00131CCB">
        <w:rPr>
          <w:noProof/>
        </w:rPr>
      </w:r>
      <w:r w:rsidRPr="00131CCB">
        <w:rPr>
          <w:noProof/>
        </w:rPr>
        <w:fldChar w:fldCharType="separate"/>
      </w:r>
      <w:r w:rsidR="00A5564E">
        <w:rPr>
          <w:noProof/>
        </w:rPr>
        <w:t>4</w:t>
      </w:r>
      <w:r w:rsidRPr="00131CCB">
        <w:rPr>
          <w:noProof/>
        </w:rPr>
        <w:fldChar w:fldCharType="end"/>
      </w:r>
    </w:p>
    <w:p w14:paraId="7038EEB5" w14:textId="5B718917" w:rsidR="006C5FBF" w:rsidRPr="00131CCB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131CCB">
        <w:rPr>
          <w:noProof/>
        </w:rPr>
        <w:t>1.2</w:t>
      </w:r>
      <w:r w:rsidRPr="00131CCB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131CCB">
        <w:rPr>
          <w:noProof/>
        </w:rPr>
        <w:t>Scope</w:t>
      </w:r>
      <w:r w:rsidRPr="00131CCB">
        <w:rPr>
          <w:noProof/>
        </w:rPr>
        <w:tab/>
      </w:r>
      <w:r w:rsidRPr="00131CCB">
        <w:rPr>
          <w:noProof/>
        </w:rPr>
        <w:fldChar w:fldCharType="begin"/>
      </w:r>
      <w:r w:rsidRPr="00131CCB">
        <w:rPr>
          <w:noProof/>
        </w:rPr>
        <w:instrText xml:space="preserve"> PAGEREF _Toc316556902 \h </w:instrText>
      </w:r>
      <w:r w:rsidRPr="00131CCB">
        <w:rPr>
          <w:noProof/>
        </w:rPr>
      </w:r>
      <w:r w:rsidRPr="00131CCB">
        <w:rPr>
          <w:noProof/>
        </w:rPr>
        <w:fldChar w:fldCharType="separate"/>
      </w:r>
      <w:r w:rsidR="00A5564E">
        <w:rPr>
          <w:noProof/>
        </w:rPr>
        <w:t>4</w:t>
      </w:r>
      <w:r w:rsidRPr="00131CCB">
        <w:rPr>
          <w:noProof/>
        </w:rPr>
        <w:fldChar w:fldCharType="end"/>
      </w:r>
    </w:p>
    <w:p w14:paraId="532A9355" w14:textId="3049A012" w:rsidR="006C5FBF" w:rsidRPr="00131CCB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131CCB">
        <w:rPr>
          <w:noProof/>
        </w:rPr>
        <w:t>1.3</w:t>
      </w:r>
      <w:r w:rsidRPr="00131CCB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131CCB">
        <w:rPr>
          <w:noProof/>
        </w:rPr>
        <w:t>Definitions, Acronyms, and Abbreviations</w:t>
      </w:r>
      <w:r w:rsidRPr="00131CCB">
        <w:rPr>
          <w:noProof/>
        </w:rPr>
        <w:tab/>
      </w:r>
      <w:r w:rsidRPr="00131CCB">
        <w:rPr>
          <w:noProof/>
        </w:rPr>
        <w:fldChar w:fldCharType="begin"/>
      </w:r>
      <w:r w:rsidRPr="00131CCB">
        <w:rPr>
          <w:noProof/>
        </w:rPr>
        <w:instrText xml:space="preserve"> PAGEREF _Toc316556903 \h </w:instrText>
      </w:r>
      <w:r w:rsidRPr="00131CCB">
        <w:rPr>
          <w:noProof/>
        </w:rPr>
      </w:r>
      <w:r w:rsidRPr="00131CCB">
        <w:rPr>
          <w:noProof/>
        </w:rPr>
        <w:fldChar w:fldCharType="separate"/>
      </w:r>
      <w:r w:rsidR="00A5564E">
        <w:rPr>
          <w:noProof/>
        </w:rPr>
        <w:t>4</w:t>
      </w:r>
      <w:r w:rsidRPr="00131CCB">
        <w:rPr>
          <w:noProof/>
        </w:rPr>
        <w:fldChar w:fldCharType="end"/>
      </w:r>
    </w:p>
    <w:p w14:paraId="23630E34" w14:textId="6197CC81" w:rsidR="006C5FBF" w:rsidRPr="00131CCB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131CCB">
        <w:rPr>
          <w:noProof/>
        </w:rPr>
        <w:t>1.4</w:t>
      </w:r>
      <w:r w:rsidRPr="00131CCB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131CCB">
        <w:rPr>
          <w:noProof/>
        </w:rPr>
        <w:t>References</w:t>
      </w:r>
      <w:r w:rsidRPr="00131CCB">
        <w:rPr>
          <w:noProof/>
        </w:rPr>
        <w:tab/>
      </w:r>
      <w:r w:rsidRPr="00131CCB">
        <w:rPr>
          <w:noProof/>
        </w:rPr>
        <w:fldChar w:fldCharType="begin"/>
      </w:r>
      <w:r w:rsidRPr="00131CCB">
        <w:rPr>
          <w:noProof/>
        </w:rPr>
        <w:instrText xml:space="preserve"> PAGEREF _Toc316556904 \h </w:instrText>
      </w:r>
      <w:r w:rsidRPr="00131CCB">
        <w:rPr>
          <w:noProof/>
        </w:rPr>
      </w:r>
      <w:r w:rsidRPr="00131CCB">
        <w:rPr>
          <w:noProof/>
        </w:rPr>
        <w:fldChar w:fldCharType="separate"/>
      </w:r>
      <w:r w:rsidR="00A5564E">
        <w:rPr>
          <w:noProof/>
        </w:rPr>
        <w:t>4</w:t>
      </w:r>
      <w:r w:rsidRPr="00131CCB">
        <w:rPr>
          <w:noProof/>
        </w:rPr>
        <w:fldChar w:fldCharType="end"/>
      </w:r>
    </w:p>
    <w:p w14:paraId="2A24B111" w14:textId="27CD0FA2" w:rsidR="006C5FBF" w:rsidRPr="00131CCB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131CCB">
        <w:rPr>
          <w:noProof/>
        </w:rPr>
        <w:t>1.5</w:t>
      </w:r>
      <w:r w:rsidRPr="00131CCB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131CCB">
        <w:rPr>
          <w:noProof/>
        </w:rPr>
        <w:t>Overview</w:t>
      </w:r>
      <w:r w:rsidRPr="00131CCB">
        <w:rPr>
          <w:noProof/>
        </w:rPr>
        <w:tab/>
      </w:r>
      <w:r w:rsidRPr="00131CCB">
        <w:rPr>
          <w:noProof/>
        </w:rPr>
        <w:fldChar w:fldCharType="begin"/>
      </w:r>
      <w:r w:rsidRPr="00131CCB">
        <w:rPr>
          <w:noProof/>
        </w:rPr>
        <w:instrText xml:space="preserve"> PAGEREF _Toc316556905 \h </w:instrText>
      </w:r>
      <w:r w:rsidRPr="00131CCB">
        <w:rPr>
          <w:noProof/>
        </w:rPr>
      </w:r>
      <w:r w:rsidRPr="00131CCB">
        <w:rPr>
          <w:noProof/>
        </w:rPr>
        <w:fldChar w:fldCharType="separate"/>
      </w:r>
      <w:r w:rsidR="00A5564E">
        <w:rPr>
          <w:noProof/>
        </w:rPr>
        <w:t>4</w:t>
      </w:r>
      <w:r w:rsidRPr="00131CCB">
        <w:rPr>
          <w:noProof/>
        </w:rPr>
        <w:fldChar w:fldCharType="end"/>
      </w:r>
    </w:p>
    <w:p w14:paraId="5CA99A49" w14:textId="4F41216E" w:rsidR="006C5FBF" w:rsidRPr="00131CCB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131CCB">
        <w:rPr>
          <w:noProof/>
        </w:rPr>
        <w:t>2.</w:t>
      </w:r>
      <w:r w:rsidRPr="00131CCB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131CCB">
        <w:rPr>
          <w:noProof/>
        </w:rPr>
        <w:t>Positioning</w:t>
      </w:r>
      <w:r w:rsidRPr="00131CCB">
        <w:rPr>
          <w:noProof/>
        </w:rPr>
        <w:tab/>
      </w:r>
      <w:r w:rsidRPr="00131CCB">
        <w:rPr>
          <w:noProof/>
        </w:rPr>
        <w:fldChar w:fldCharType="begin"/>
      </w:r>
      <w:r w:rsidRPr="00131CCB">
        <w:rPr>
          <w:noProof/>
        </w:rPr>
        <w:instrText xml:space="preserve"> PAGEREF _Toc316556906 \h </w:instrText>
      </w:r>
      <w:r w:rsidRPr="00131CCB">
        <w:rPr>
          <w:noProof/>
        </w:rPr>
      </w:r>
      <w:r w:rsidRPr="00131CCB">
        <w:rPr>
          <w:noProof/>
        </w:rPr>
        <w:fldChar w:fldCharType="separate"/>
      </w:r>
      <w:r w:rsidR="00A5564E">
        <w:rPr>
          <w:noProof/>
        </w:rPr>
        <w:t>5</w:t>
      </w:r>
      <w:r w:rsidRPr="00131CCB">
        <w:rPr>
          <w:noProof/>
        </w:rPr>
        <w:fldChar w:fldCharType="end"/>
      </w:r>
    </w:p>
    <w:p w14:paraId="7190DCCD" w14:textId="3E1C7DAB" w:rsidR="006C5FBF" w:rsidRPr="00131CCB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131CCB">
        <w:rPr>
          <w:noProof/>
        </w:rPr>
        <w:t>2.1</w:t>
      </w:r>
      <w:r w:rsidRPr="00131CCB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131CCB">
        <w:rPr>
          <w:noProof/>
        </w:rPr>
        <w:t>Problem Statement</w:t>
      </w:r>
      <w:r w:rsidRPr="00131CCB">
        <w:rPr>
          <w:noProof/>
        </w:rPr>
        <w:tab/>
      </w:r>
      <w:r w:rsidRPr="00131CCB">
        <w:rPr>
          <w:noProof/>
        </w:rPr>
        <w:fldChar w:fldCharType="begin"/>
      </w:r>
      <w:r w:rsidRPr="00131CCB">
        <w:rPr>
          <w:noProof/>
        </w:rPr>
        <w:instrText xml:space="preserve"> PAGEREF _Toc316556907 \h </w:instrText>
      </w:r>
      <w:r w:rsidRPr="00131CCB">
        <w:rPr>
          <w:noProof/>
        </w:rPr>
      </w:r>
      <w:r w:rsidRPr="00131CCB">
        <w:rPr>
          <w:noProof/>
        </w:rPr>
        <w:fldChar w:fldCharType="separate"/>
      </w:r>
      <w:r w:rsidR="00A5564E">
        <w:rPr>
          <w:noProof/>
        </w:rPr>
        <w:t>5</w:t>
      </w:r>
      <w:r w:rsidRPr="00131CCB">
        <w:rPr>
          <w:noProof/>
        </w:rPr>
        <w:fldChar w:fldCharType="end"/>
      </w:r>
    </w:p>
    <w:p w14:paraId="5D738F18" w14:textId="3EBFFDEB" w:rsidR="006C5FBF" w:rsidRPr="00131CCB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131CCB">
        <w:rPr>
          <w:noProof/>
        </w:rPr>
        <w:t>2.2</w:t>
      </w:r>
      <w:r w:rsidRPr="00131CCB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131CCB">
        <w:rPr>
          <w:noProof/>
        </w:rPr>
        <w:t>Product Position Statement</w:t>
      </w:r>
      <w:r w:rsidRPr="00131CCB">
        <w:rPr>
          <w:noProof/>
        </w:rPr>
        <w:tab/>
      </w:r>
      <w:r w:rsidRPr="00131CCB">
        <w:rPr>
          <w:noProof/>
        </w:rPr>
        <w:fldChar w:fldCharType="begin"/>
      </w:r>
      <w:r w:rsidRPr="00131CCB">
        <w:rPr>
          <w:noProof/>
        </w:rPr>
        <w:instrText xml:space="preserve"> PAGEREF _Toc316556908 \h </w:instrText>
      </w:r>
      <w:r w:rsidRPr="00131CCB">
        <w:rPr>
          <w:noProof/>
        </w:rPr>
      </w:r>
      <w:r w:rsidRPr="00131CCB">
        <w:rPr>
          <w:noProof/>
        </w:rPr>
        <w:fldChar w:fldCharType="separate"/>
      </w:r>
      <w:r w:rsidR="00A5564E">
        <w:rPr>
          <w:noProof/>
        </w:rPr>
        <w:t>5</w:t>
      </w:r>
      <w:r w:rsidRPr="00131CCB">
        <w:rPr>
          <w:noProof/>
        </w:rPr>
        <w:fldChar w:fldCharType="end"/>
      </w:r>
    </w:p>
    <w:p w14:paraId="354577D7" w14:textId="6227CBD7" w:rsidR="006C5FBF" w:rsidRPr="00131CCB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131CCB">
        <w:rPr>
          <w:noProof/>
        </w:rPr>
        <w:t>3.</w:t>
      </w:r>
      <w:r w:rsidRPr="00131CCB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131CCB">
        <w:rPr>
          <w:noProof/>
        </w:rPr>
        <w:t>Stakeholder and User Descriptions</w:t>
      </w:r>
      <w:r w:rsidRPr="00131CCB">
        <w:rPr>
          <w:noProof/>
        </w:rPr>
        <w:tab/>
      </w:r>
      <w:r w:rsidRPr="00131CCB">
        <w:rPr>
          <w:noProof/>
        </w:rPr>
        <w:fldChar w:fldCharType="begin"/>
      </w:r>
      <w:r w:rsidRPr="00131CCB">
        <w:rPr>
          <w:noProof/>
        </w:rPr>
        <w:instrText xml:space="preserve"> PAGEREF _Toc316556909 \h </w:instrText>
      </w:r>
      <w:r w:rsidRPr="00131CCB">
        <w:rPr>
          <w:noProof/>
        </w:rPr>
      </w:r>
      <w:r w:rsidRPr="00131CCB">
        <w:rPr>
          <w:noProof/>
        </w:rPr>
        <w:fldChar w:fldCharType="separate"/>
      </w:r>
      <w:r w:rsidR="00A5564E">
        <w:rPr>
          <w:noProof/>
        </w:rPr>
        <w:t>5</w:t>
      </w:r>
      <w:r w:rsidRPr="00131CCB">
        <w:rPr>
          <w:noProof/>
        </w:rPr>
        <w:fldChar w:fldCharType="end"/>
      </w:r>
    </w:p>
    <w:p w14:paraId="45135111" w14:textId="167234B4" w:rsidR="006C5FBF" w:rsidRPr="00131CCB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131CCB">
        <w:rPr>
          <w:noProof/>
        </w:rPr>
        <w:t>3.1</w:t>
      </w:r>
      <w:r w:rsidRPr="00131CCB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131CCB">
        <w:rPr>
          <w:noProof/>
        </w:rPr>
        <w:t>Stakeholder Summary</w:t>
      </w:r>
      <w:r w:rsidRPr="00131CCB">
        <w:rPr>
          <w:noProof/>
        </w:rPr>
        <w:tab/>
      </w:r>
      <w:r w:rsidRPr="00131CCB">
        <w:rPr>
          <w:noProof/>
        </w:rPr>
        <w:fldChar w:fldCharType="begin"/>
      </w:r>
      <w:r w:rsidRPr="00131CCB">
        <w:rPr>
          <w:noProof/>
        </w:rPr>
        <w:instrText xml:space="preserve"> PAGEREF _Toc316556910 \h </w:instrText>
      </w:r>
      <w:r w:rsidRPr="00131CCB">
        <w:rPr>
          <w:noProof/>
        </w:rPr>
      </w:r>
      <w:r w:rsidRPr="00131CCB">
        <w:rPr>
          <w:noProof/>
        </w:rPr>
        <w:fldChar w:fldCharType="separate"/>
      </w:r>
      <w:r w:rsidR="00A5564E">
        <w:rPr>
          <w:noProof/>
        </w:rPr>
        <w:t>5</w:t>
      </w:r>
      <w:r w:rsidRPr="00131CCB">
        <w:rPr>
          <w:noProof/>
        </w:rPr>
        <w:fldChar w:fldCharType="end"/>
      </w:r>
    </w:p>
    <w:p w14:paraId="1119CA7A" w14:textId="1A61CCFA" w:rsidR="006C5FBF" w:rsidRPr="00131CCB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131CCB">
        <w:rPr>
          <w:noProof/>
        </w:rPr>
        <w:t>3.2</w:t>
      </w:r>
      <w:r w:rsidRPr="00131CCB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131CCB">
        <w:rPr>
          <w:noProof/>
        </w:rPr>
        <w:t>User Summary</w:t>
      </w:r>
      <w:r w:rsidRPr="00131CCB">
        <w:rPr>
          <w:noProof/>
        </w:rPr>
        <w:tab/>
      </w:r>
      <w:r w:rsidRPr="00131CCB">
        <w:rPr>
          <w:noProof/>
        </w:rPr>
        <w:fldChar w:fldCharType="begin"/>
      </w:r>
      <w:r w:rsidRPr="00131CCB">
        <w:rPr>
          <w:noProof/>
        </w:rPr>
        <w:instrText xml:space="preserve"> PAGEREF _Toc316556911 \h </w:instrText>
      </w:r>
      <w:r w:rsidRPr="00131CCB">
        <w:rPr>
          <w:noProof/>
        </w:rPr>
      </w:r>
      <w:r w:rsidRPr="00131CCB">
        <w:rPr>
          <w:noProof/>
        </w:rPr>
        <w:fldChar w:fldCharType="separate"/>
      </w:r>
      <w:r w:rsidR="00A5564E">
        <w:rPr>
          <w:noProof/>
        </w:rPr>
        <w:t>5</w:t>
      </w:r>
      <w:r w:rsidRPr="00131CCB">
        <w:rPr>
          <w:noProof/>
        </w:rPr>
        <w:fldChar w:fldCharType="end"/>
      </w:r>
    </w:p>
    <w:p w14:paraId="257960DF" w14:textId="0C90E7AF" w:rsidR="006C5FBF" w:rsidRPr="00131CCB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131CCB">
        <w:rPr>
          <w:noProof/>
        </w:rPr>
        <w:t>3.3</w:t>
      </w:r>
      <w:r w:rsidRPr="00131CCB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131CCB">
        <w:rPr>
          <w:noProof/>
        </w:rPr>
        <w:t>User Environment</w:t>
      </w:r>
      <w:r w:rsidRPr="00131CCB">
        <w:rPr>
          <w:noProof/>
        </w:rPr>
        <w:tab/>
      </w:r>
      <w:r w:rsidRPr="00131CCB">
        <w:rPr>
          <w:noProof/>
        </w:rPr>
        <w:fldChar w:fldCharType="begin"/>
      </w:r>
      <w:r w:rsidRPr="00131CCB">
        <w:rPr>
          <w:noProof/>
        </w:rPr>
        <w:instrText xml:space="preserve"> PAGEREF _Toc316556912 \h </w:instrText>
      </w:r>
      <w:r w:rsidRPr="00131CCB">
        <w:rPr>
          <w:noProof/>
        </w:rPr>
      </w:r>
      <w:r w:rsidRPr="00131CCB">
        <w:rPr>
          <w:noProof/>
        </w:rPr>
        <w:fldChar w:fldCharType="separate"/>
      </w:r>
      <w:r w:rsidR="00A5564E">
        <w:rPr>
          <w:noProof/>
        </w:rPr>
        <w:t>6</w:t>
      </w:r>
      <w:r w:rsidRPr="00131CCB">
        <w:rPr>
          <w:noProof/>
        </w:rPr>
        <w:fldChar w:fldCharType="end"/>
      </w:r>
    </w:p>
    <w:p w14:paraId="3C86077B" w14:textId="6EA05430" w:rsidR="006C5FBF" w:rsidRPr="00131CCB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131CCB">
        <w:rPr>
          <w:noProof/>
        </w:rPr>
        <w:t>4.</w:t>
      </w:r>
      <w:r w:rsidRPr="00131CCB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131CCB">
        <w:rPr>
          <w:noProof/>
        </w:rPr>
        <w:t>Product Requirements</w:t>
      </w:r>
      <w:r w:rsidRPr="00131CCB">
        <w:rPr>
          <w:noProof/>
        </w:rPr>
        <w:tab/>
      </w:r>
      <w:r w:rsidRPr="00131CCB">
        <w:rPr>
          <w:noProof/>
        </w:rPr>
        <w:fldChar w:fldCharType="begin"/>
      </w:r>
      <w:r w:rsidRPr="00131CCB">
        <w:rPr>
          <w:noProof/>
        </w:rPr>
        <w:instrText xml:space="preserve"> PAGEREF _Toc316556913 \h </w:instrText>
      </w:r>
      <w:r w:rsidRPr="00131CCB">
        <w:rPr>
          <w:noProof/>
        </w:rPr>
      </w:r>
      <w:r w:rsidRPr="00131CCB">
        <w:rPr>
          <w:noProof/>
        </w:rPr>
        <w:fldChar w:fldCharType="separate"/>
      </w:r>
      <w:r w:rsidR="00A5564E">
        <w:rPr>
          <w:noProof/>
        </w:rPr>
        <w:t>6</w:t>
      </w:r>
      <w:r w:rsidRPr="00131CCB">
        <w:rPr>
          <w:noProof/>
        </w:rPr>
        <w:fldChar w:fldCharType="end"/>
      </w:r>
    </w:p>
    <w:p w14:paraId="7CD9C38F" w14:textId="77777777" w:rsidR="0085257A" w:rsidRPr="00131CCB" w:rsidRDefault="00A61AF1">
      <w:pPr>
        <w:pStyle w:val="Title"/>
        <w:rPr>
          <w:rFonts w:ascii="Times New Roman" w:hAnsi="Times New Roman"/>
        </w:rPr>
      </w:pPr>
      <w:r w:rsidRPr="00131CCB">
        <w:rPr>
          <w:rFonts w:ascii="Times New Roman" w:hAnsi="Times New Roman"/>
        </w:rPr>
        <w:fldChar w:fldCharType="end"/>
      </w:r>
      <w:r w:rsidR="0085257A" w:rsidRPr="00131CCB">
        <w:rPr>
          <w:rFonts w:ascii="Times New Roman" w:hAnsi="Times New Roman"/>
        </w:rPr>
        <w:br w:type="page"/>
      </w:r>
      <w:r w:rsidR="00893F2D">
        <w:lastRenderedPageBreak/>
        <w:fldChar w:fldCharType="begin"/>
      </w:r>
      <w:r w:rsidR="00893F2D">
        <w:instrText xml:space="preserve"> TITLE  \* MERGEFORMAT </w:instrText>
      </w:r>
      <w:r w:rsidR="00893F2D">
        <w:fldChar w:fldCharType="separate"/>
      </w:r>
      <w:r w:rsidR="009B5BF2" w:rsidRPr="00131CCB">
        <w:rPr>
          <w:rFonts w:ascii="Times New Roman" w:hAnsi="Times New Roman"/>
        </w:rPr>
        <w:t>Vision</w:t>
      </w:r>
      <w:r w:rsidR="00893F2D">
        <w:rPr>
          <w:rFonts w:ascii="Times New Roman" w:hAnsi="Times New Roman"/>
        </w:rPr>
        <w:fldChar w:fldCharType="end"/>
      </w:r>
    </w:p>
    <w:p w14:paraId="493048E6" w14:textId="6518DECE" w:rsidR="0085257A" w:rsidRPr="00131CCB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316556900"/>
      <w:bookmarkStart w:id="4" w:name="_Toc436203377"/>
      <w:bookmarkStart w:id="5" w:name="_Toc452813577"/>
      <w:r w:rsidRPr="00131CCB">
        <w:rPr>
          <w:rFonts w:ascii="Times New Roman" w:hAnsi="Times New Roman"/>
        </w:rPr>
        <w:t>Introduction</w:t>
      </w:r>
      <w:bookmarkEnd w:id="1"/>
      <w:bookmarkEnd w:id="2"/>
      <w:bookmarkEnd w:id="3"/>
    </w:p>
    <w:p w14:paraId="06288185" w14:textId="7E982EA8" w:rsidR="00313854" w:rsidRPr="00131CCB" w:rsidRDefault="00313854" w:rsidP="00313854"/>
    <w:p w14:paraId="2F42DEF7" w14:textId="36745009" w:rsidR="00313854" w:rsidRPr="00131CCB" w:rsidRDefault="00313854" w:rsidP="00313854">
      <w:pPr>
        <w:jc w:val="both"/>
      </w:pPr>
      <w:r w:rsidRPr="00131CCB">
        <w:tab/>
        <w:t xml:space="preserve">The Facial-recognition based bus pass system presented in this vision aims to solve the problems with most of today’s bus passes – people need to carry </w:t>
      </w:r>
      <w:r w:rsidR="00DC3251" w:rsidRPr="00131CCB">
        <w:t>IDs</w:t>
      </w:r>
      <w:r w:rsidRPr="00131CCB">
        <w:t xml:space="preserve"> with them in order to identify themselves. By the new system, all they will need is their face. </w:t>
      </w:r>
      <w:r w:rsidR="00DC3251" w:rsidRPr="00131CCB">
        <w:t xml:space="preserve">The system will be titled </w:t>
      </w:r>
      <w:proofErr w:type="spellStart"/>
      <w:r w:rsidR="00DC3251" w:rsidRPr="00131CCB">
        <w:t>FaceBass</w:t>
      </w:r>
      <w:proofErr w:type="spellEnd"/>
      <w:r w:rsidR="00DC3251" w:rsidRPr="00131CCB">
        <w:t xml:space="preserve"> (from bus and pass).</w:t>
      </w:r>
    </w:p>
    <w:p w14:paraId="4B65F2DD" w14:textId="77777777" w:rsidR="00313854" w:rsidRPr="00131CCB" w:rsidRDefault="00313854" w:rsidP="00313854"/>
    <w:p w14:paraId="7BA5D530" w14:textId="38DE1BA9" w:rsidR="0085257A" w:rsidRPr="00131CCB" w:rsidRDefault="0085257A" w:rsidP="00F669DB">
      <w:pPr>
        <w:pStyle w:val="Heading2"/>
        <w:rPr>
          <w:rFonts w:ascii="Times New Roman" w:hAnsi="Times New Roman"/>
        </w:rPr>
      </w:pPr>
      <w:bookmarkStart w:id="6" w:name="_Toc456598587"/>
      <w:bookmarkStart w:id="7" w:name="_Toc456600918"/>
      <w:bookmarkStart w:id="8" w:name="_Toc316556901"/>
      <w:r w:rsidRPr="00131CCB">
        <w:rPr>
          <w:rFonts w:ascii="Times New Roman" w:hAnsi="Times New Roman"/>
        </w:rPr>
        <w:t>Purpose</w:t>
      </w:r>
      <w:bookmarkEnd w:id="6"/>
      <w:bookmarkEnd w:id="7"/>
      <w:bookmarkEnd w:id="8"/>
    </w:p>
    <w:p w14:paraId="2F8B2377" w14:textId="77777777" w:rsidR="008A3792" w:rsidRPr="00131CCB" w:rsidRDefault="008A3792" w:rsidP="008A3792">
      <w:r w:rsidRPr="00131CCB">
        <w:tab/>
      </w:r>
    </w:p>
    <w:p w14:paraId="309F77E9" w14:textId="4206BFE1" w:rsidR="008A3792" w:rsidRPr="00131CCB" w:rsidRDefault="008A3792" w:rsidP="008A3792">
      <w:r w:rsidRPr="00131CCB">
        <w:tab/>
        <w:t>The purpose of this document is to outline the vision for the Facial-recognition Based Bus Pass system</w:t>
      </w:r>
      <w:r w:rsidR="002808BC" w:rsidRPr="00131CCB">
        <w:t xml:space="preserve"> (</w:t>
      </w:r>
      <w:proofErr w:type="spellStart"/>
      <w:r w:rsidR="002808BC" w:rsidRPr="00131CCB">
        <w:t>FaceBass</w:t>
      </w:r>
      <w:proofErr w:type="spellEnd"/>
      <w:r w:rsidR="002808BC" w:rsidRPr="00131CCB">
        <w:t xml:space="preserve">). </w:t>
      </w:r>
      <w:r w:rsidRPr="00131CCB">
        <w:t>This document will:</w:t>
      </w:r>
    </w:p>
    <w:p w14:paraId="26068141" w14:textId="7DCFBA61" w:rsidR="008A3792" w:rsidRPr="00131CCB" w:rsidRDefault="008A3792" w:rsidP="008A3792">
      <w:pPr>
        <w:numPr>
          <w:ilvl w:val="0"/>
          <w:numId w:val="31"/>
        </w:numPr>
      </w:pPr>
      <w:r w:rsidRPr="00131CCB">
        <w:t>Identify any constraints to proposed solutions</w:t>
      </w:r>
    </w:p>
    <w:p w14:paraId="252E1E24" w14:textId="2164D75E" w:rsidR="008A3792" w:rsidRPr="00131CCB" w:rsidRDefault="008A3792" w:rsidP="008A3792">
      <w:pPr>
        <w:numPr>
          <w:ilvl w:val="0"/>
          <w:numId w:val="31"/>
        </w:numPr>
      </w:pPr>
      <w:r w:rsidRPr="00131CCB">
        <w:t>Identify stakeholders and users</w:t>
      </w:r>
    </w:p>
    <w:p w14:paraId="3A6B7EE0" w14:textId="3810DFEA" w:rsidR="008A3792" w:rsidRPr="00131CCB" w:rsidRDefault="008A3792" w:rsidP="008A3792">
      <w:pPr>
        <w:numPr>
          <w:ilvl w:val="0"/>
          <w:numId w:val="31"/>
        </w:numPr>
      </w:pPr>
      <w:r w:rsidRPr="00131CCB">
        <w:t>Describe the features of the system</w:t>
      </w:r>
    </w:p>
    <w:p w14:paraId="6616900D" w14:textId="77777777" w:rsidR="008A3792" w:rsidRPr="00131CCB" w:rsidRDefault="008A3792" w:rsidP="008A3792"/>
    <w:p w14:paraId="23F086CE" w14:textId="27BE65FB" w:rsidR="0085257A" w:rsidRPr="00131CCB" w:rsidRDefault="0085257A">
      <w:pPr>
        <w:pStyle w:val="Heading2"/>
        <w:rPr>
          <w:rFonts w:ascii="Times New Roman" w:hAnsi="Times New Roman"/>
        </w:rPr>
      </w:pPr>
      <w:bookmarkStart w:id="9" w:name="_Toc456598588"/>
      <w:bookmarkStart w:id="10" w:name="_Toc456600919"/>
      <w:bookmarkStart w:id="11" w:name="_Toc316556902"/>
      <w:r w:rsidRPr="00131CCB">
        <w:rPr>
          <w:rFonts w:ascii="Times New Roman" w:hAnsi="Times New Roman"/>
        </w:rPr>
        <w:t>Scope</w:t>
      </w:r>
      <w:bookmarkEnd w:id="9"/>
      <w:bookmarkEnd w:id="10"/>
      <w:bookmarkEnd w:id="11"/>
    </w:p>
    <w:p w14:paraId="4E5B1C8F" w14:textId="2386DC03" w:rsidR="00313854" w:rsidRPr="00131CCB" w:rsidRDefault="00313854" w:rsidP="00313854"/>
    <w:p w14:paraId="07B31771" w14:textId="1E7C710D" w:rsidR="00DC3251" w:rsidRPr="00131CCB" w:rsidRDefault="00DC3251" w:rsidP="00313854">
      <w:r w:rsidRPr="00131CCB">
        <w:tab/>
      </w:r>
      <w:r w:rsidR="002808BC" w:rsidRPr="00131CCB">
        <w:t xml:space="preserve">The scope of this document is to address </w:t>
      </w:r>
      <w:proofErr w:type="spellStart"/>
      <w:r w:rsidR="002808BC" w:rsidRPr="00131CCB">
        <w:t>FaceBass</w:t>
      </w:r>
      <w:proofErr w:type="spellEnd"/>
      <w:r w:rsidR="002808BC" w:rsidRPr="00131CCB">
        <w:t xml:space="preserve">’ current problems with software and </w:t>
      </w:r>
      <w:proofErr w:type="gramStart"/>
      <w:r w:rsidR="002808BC" w:rsidRPr="00131CCB">
        <w:t>hardware, and</w:t>
      </w:r>
      <w:proofErr w:type="gramEnd"/>
      <w:r w:rsidR="002808BC" w:rsidRPr="00131CCB">
        <w:t xml:space="preserve"> detail the project stakeholders. It will also describe the implementation details, high-level requirements and basic architectures that will be utilized.</w:t>
      </w:r>
    </w:p>
    <w:p w14:paraId="66F5F933" w14:textId="34C93ADE" w:rsidR="00313854" w:rsidRPr="00131CCB" w:rsidRDefault="00313854" w:rsidP="00313854">
      <w:r w:rsidRPr="00131CCB">
        <w:tab/>
      </w:r>
    </w:p>
    <w:p w14:paraId="3A581E50" w14:textId="77777777" w:rsidR="00313854" w:rsidRPr="00131CCB" w:rsidRDefault="00313854" w:rsidP="00313854"/>
    <w:p w14:paraId="36E448C9" w14:textId="2BD593D3" w:rsidR="0085257A" w:rsidRPr="00131CCB" w:rsidRDefault="0085257A">
      <w:pPr>
        <w:pStyle w:val="Heading2"/>
        <w:rPr>
          <w:rFonts w:ascii="Times New Roman" w:hAnsi="Times New Roman"/>
        </w:rPr>
      </w:pPr>
      <w:bookmarkStart w:id="12" w:name="_Toc456598589"/>
      <w:bookmarkStart w:id="13" w:name="_Toc456600920"/>
      <w:bookmarkStart w:id="14" w:name="_Toc316556903"/>
      <w:r w:rsidRPr="00131CCB">
        <w:rPr>
          <w:rFonts w:ascii="Times New Roman" w:hAnsi="Times New Roman"/>
        </w:rPr>
        <w:t>Definitions, Acronyms, and Abbreviations</w:t>
      </w:r>
      <w:bookmarkEnd w:id="12"/>
      <w:bookmarkEnd w:id="13"/>
      <w:bookmarkEnd w:id="14"/>
    </w:p>
    <w:p w14:paraId="3B94C3C5" w14:textId="5527264B" w:rsidR="00DC3251" w:rsidRPr="00131CCB" w:rsidRDefault="00DC3251" w:rsidP="00DC3251"/>
    <w:p w14:paraId="7AF3CAAE" w14:textId="60523116" w:rsidR="00697F5A" w:rsidRPr="00131CCB" w:rsidRDefault="00DC3251" w:rsidP="00697F5A">
      <w:r w:rsidRPr="00131CCB">
        <w:tab/>
        <w:t>Found in</w:t>
      </w:r>
      <w:r w:rsidR="00697F5A" w:rsidRPr="00131CCB">
        <w:t xml:space="preserve"> this </w:t>
      </w:r>
      <w:hyperlink r:id="rId9" w:history="1">
        <w:r w:rsidR="00697F5A" w:rsidRPr="00131CCB">
          <w:rPr>
            <w:rStyle w:val="Hyperlink"/>
            <w:color w:val="auto"/>
          </w:rPr>
          <w:t>glossary</w:t>
        </w:r>
      </w:hyperlink>
      <w:r w:rsidR="00697F5A" w:rsidRPr="00131CCB">
        <w:t>.</w:t>
      </w:r>
    </w:p>
    <w:p w14:paraId="1E767732" w14:textId="616E0B99" w:rsidR="00DC3251" w:rsidRPr="00131CCB" w:rsidRDefault="00DC3251" w:rsidP="00DC3251">
      <w:r w:rsidRPr="00131CCB">
        <w:tab/>
      </w:r>
    </w:p>
    <w:p w14:paraId="3543667E" w14:textId="5BACDF92" w:rsidR="0085257A" w:rsidRPr="00131CCB" w:rsidRDefault="0085257A">
      <w:pPr>
        <w:pStyle w:val="Heading2"/>
        <w:rPr>
          <w:rFonts w:ascii="Times New Roman" w:hAnsi="Times New Roman"/>
        </w:rPr>
      </w:pPr>
      <w:bookmarkStart w:id="15" w:name="_Toc456598590"/>
      <w:bookmarkStart w:id="16" w:name="_Toc456600921"/>
      <w:bookmarkStart w:id="17" w:name="_Toc316556904"/>
      <w:r w:rsidRPr="00131CCB">
        <w:rPr>
          <w:rFonts w:ascii="Times New Roman" w:hAnsi="Times New Roman"/>
        </w:rPr>
        <w:t>References</w:t>
      </w:r>
      <w:bookmarkEnd w:id="15"/>
      <w:bookmarkEnd w:id="16"/>
      <w:bookmarkEnd w:id="17"/>
    </w:p>
    <w:p w14:paraId="1209C2FA" w14:textId="22E9BFF2" w:rsidR="00477871" w:rsidRPr="00131CCB" w:rsidRDefault="00477871" w:rsidP="00477871"/>
    <w:p w14:paraId="31CAF199" w14:textId="3266751E" w:rsidR="00477871" w:rsidRPr="00131CCB" w:rsidRDefault="00477871" w:rsidP="00477871">
      <w:r w:rsidRPr="00131CCB">
        <w:tab/>
        <w:t>Documents referenced in this vision document:</w:t>
      </w:r>
    </w:p>
    <w:p w14:paraId="1FA7DF82" w14:textId="71335517" w:rsidR="00477871" w:rsidRPr="00131CCB" w:rsidRDefault="00893F2D" w:rsidP="00477871">
      <w:pPr>
        <w:numPr>
          <w:ilvl w:val="0"/>
          <w:numId w:val="34"/>
        </w:numPr>
      </w:pPr>
      <w:hyperlink r:id="rId10" w:history="1">
        <w:r w:rsidR="00477871" w:rsidRPr="00131CCB">
          <w:rPr>
            <w:rStyle w:val="Hyperlink"/>
            <w:color w:val="auto"/>
          </w:rPr>
          <w:t>glossary</w:t>
        </w:r>
      </w:hyperlink>
    </w:p>
    <w:p w14:paraId="0B3CE01A" w14:textId="77777777" w:rsidR="00477871" w:rsidRPr="00131CCB" w:rsidRDefault="00477871" w:rsidP="00477871"/>
    <w:p w14:paraId="56480481" w14:textId="5954598D" w:rsidR="0085257A" w:rsidRPr="00131CCB" w:rsidRDefault="0085257A">
      <w:pPr>
        <w:pStyle w:val="Heading2"/>
        <w:rPr>
          <w:rFonts w:ascii="Times New Roman" w:hAnsi="Times New Roman"/>
        </w:rPr>
      </w:pPr>
      <w:bookmarkStart w:id="18" w:name="_Toc456598591"/>
      <w:bookmarkStart w:id="19" w:name="_Toc456600922"/>
      <w:bookmarkStart w:id="20" w:name="_Toc316556905"/>
      <w:r w:rsidRPr="00131CCB">
        <w:rPr>
          <w:rFonts w:ascii="Times New Roman" w:hAnsi="Times New Roman"/>
        </w:rPr>
        <w:t>Overview</w:t>
      </w:r>
      <w:bookmarkEnd w:id="18"/>
      <w:bookmarkEnd w:id="19"/>
      <w:bookmarkEnd w:id="20"/>
    </w:p>
    <w:p w14:paraId="13FC5C5A" w14:textId="0520B07A" w:rsidR="00477871" w:rsidRPr="00131CCB" w:rsidRDefault="00477871" w:rsidP="00477871"/>
    <w:p w14:paraId="521EF323" w14:textId="4E00E92A" w:rsidR="00477871" w:rsidRPr="00131CCB" w:rsidRDefault="00477871" w:rsidP="00477871">
      <w:r w:rsidRPr="00131CCB">
        <w:tab/>
      </w:r>
      <w:r w:rsidR="00E304DC" w:rsidRPr="00131CCB">
        <w:t xml:space="preserve">This document aims to address the positioning, problems, stakeholders and product requirements for </w:t>
      </w:r>
      <w:proofErr w:type="spellStart"/>
      <w:r w:rsidR="00E304DC" w:rsidRPr="00131CCB">
        <w:t>FaceBass</w:t>
      </w:r>
      <w:proofErr w:type="spellEnd"/>
      <w:r w:rsidR="00E304DC" w:rsidRPr="00131CCB">
        <w:t xml:space="preserve"> – Facial-recognition Based Bus Pass </w:t>
      </w:r>
      <w:proofErr w:type="spellStart"/>
      <w:r w:rsidR="00E304DC" w:rsidRPr="00131CCB">
        <w:t>sytem</w:t>
      </w:r>
      <w:proofErr w:type="spellEnd"/>
      <w:r w:rsidR="00E304DC" w:rsidRPr="00131CCB">
        <w:t>.</w:t>
      </w:r>
    </w:p>
    <w:p w14:paraId="7F170F80" w14:textId="13FDDE7B" w:rsidR="00477871" w:rsidRPr="00131CCB" w:rsidRDefault="00477871" w:rsidP="00477871"/>
    <w:p w14:paraId="0D4CCF95" w14:textId="415B307A" w:rsidR="00E304DC" w:rsidRPr="00131CCB" w:rsidRDefault="00E304DC" w:rsidP="00477871"/>
    <w:p w14:paraId="625F80B3" w14:textId="4F911F28" w:rsidR="00E304DC" w:rsidRPr="00131CCB" w:rsidRDefault="00E304DC" w:rsidP="00477871"/>
    <w:p w14:paraId="0D651C33" w14:textId="3E1D6EB0" w:rsidR="00E304DC" w:rsidRPr="00131CCB" w:rsidRDefault="00E304DC" w:rsidP="00477871"/>
    <w:p w14:paraId="0A2C2152" w14:textId="054B27CA" w:rsidR="00E304DC" w:rsidRPr="00131CCB" w:rsidRDefault="00E304DC" w:rsidP="00477871"/>
    <w:p w14:paraId="2F423132" w14:textId="17DF92FE" w:rsidR="00E304DC" w:rsidRPr="00131CCB" w:rsidRDefault="00E304DC" w:rsidP="00477871"/>
    <w:p w14:paraId="7716D923" w14:textId="04F29EEA" w:rsidR="00E304DC" w:rsidRPr="00131CCB" w:rsidRDefault="00E304DC" w:rsidP="00477871"/>
    <w:p w14:paraId="6AC73C50" w14:textId="6A68805A" w:rsidR="00E304DC" w:rsidRPr="00131CCB" w:rsidRDefault="00E304DC" w:rsidP="00477871"/>
    <w:p w14:paraId="4610FBA0" w14:textId="77777777" w:rsidR="00E304DC" w:rsidRPr="00131CCB" w:rsidRDefault="00E304DC" w:rsidP="00477871"/>
    <w:p w14:paraId="236D9694" w14:textId="77777777" w:rsidR="0085257A" w:rsidRPr="00131CCB" w:rsidRDefault="0085257A">
      <w:pPr>
        <w:pStyle w:val="Heading1"/>
        <w:rPr>
          <w:rFonts w:ascii="Times New Roman" w:hAnsi="Times New Roman"/>
        </w:rPr>
      </w:pPr>
      <w:bookmarkStart w:id="21" w:name="_Toc316556906"/>
      <w:r w:rsidRPr="00131CCB">
        <w:rPr>
          <w:rFonts w:ascii="Times New Roman" w:hAnsi="Times New Roman"/>
        </w:rPr>
        <w:lastRenderedPageBreak/>
        <w:t>Positioning</w:t>
      </w:r>
      <w:bookmarkEnd w:id="4"/>
      <w:bookmarkEnd w:id="5"/>
      <w:bookmarkEnd w:id="21"/>
    </w:p>
    <w:p w14:paraId="4C711FD3" w14:textId="429CFF61" w:rsidR="0085257A" w:rsidRPr="00131CCB" w:rsidRDefault="0085257A" w:rsidP="00F669DB">
      <w:pPr>
        <w:pStyle w:val="Heading2"/>
        <w:rPr>
          <w:rFonts w:ascii="Times New Roman" w:hAnsi="Times New Roman"/>
        </w:rPr>
      </w:pPr>
      <w:bookmarkStart w:id="22" w:name="_Toc436203379"/>
      <w:bookmarkStart w:id="23" w:name="_Toc452813579"/>
      <w:bookmarkStart w:id="24" w:name="_Toc316556907"/>
      <w:r w:rsidRPr="00131CCB">
        <w:rPr>
          <w:rFonts w:ascii="Times New Roman" w:hAnsi="Times New Roman"/>
        </w:rPr>
        <w:t>Problem Statement</w:t>
      </w:r>
      <w:bookmarkEnd w:id="22"/>
      <w:bookmarkEnd w:id="23"/>
      <w:bookmarkEnd w:id="24"/>
    </w:p>
    <w:p w14:paraId="1BFE11B2" w14:textId="77777777" w:rsidR="00E304DC" w:rsidRPr="00131CCB" w:rsidRDefault="00E304DC" w:rsidP="00E304DC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131CCB" w:rsidRPr="00131CCB" w14:paraId="51A63D1F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ADEC8FB" w14:textId="77777777" w:rsidR="0085257A" w:rsidRPr="00131CCB" w:rsidRDefault="0085257A">
            <w:pPr>
              <w:pStyle w:val="BodyText"/>
              <w:keepNext/>
              <w:ind w:left="72"/>
            </w:pPr>
            <w:r w:rsidRPr="00131CCB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FD10B2B" w14:textId="08DFE97E" w:rsidR="0085257A" w:rsidRPr="00131CCB" w:rsidRDefault="00E304DC" w:rsidP="00F669DB">
            <w:pPr>
              <w:pStyle w:val="InfoBlue"/>
              <w:rPr>
                <w:color w:val="auto"/>
              </w:rPr>
            </w:pPr>
            <w:r w:rsidRPr="00131CCB">
              <w:rPr>
                <w:color w:val="auto"/>
              </w:rPr>
              <w:t>carriable documents</w:t>
            </w:r>
          </w:p>
        </w:tc>
      </w:tr>
      <w:tr w:rsidR="00131CCB" w:rsidRPr="00131CCB" w14:paraId="74CB1BE2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183B98E" w14:textId="77777777" w:rsidR="0085257A" w:rsidRPr="00131CCB" w:rsidRDefault="0085257A">
            <w:pPr>
              <w:pStyle w:val="BodyText"/>
              <w:keepNext/>
              <w:ind w:left="72"/>
            </w:pPr>
            <w:r w:rsidRPr="00131CCB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7280FB" w14:textId="50F1C021" w:rsidR="0085257A" w:rsidRPr="00131CCB" w:rsidRDefault="00E304DC" w:rsidP="00F669DB">
            <w:pPr>
              <w:pStyle w:val="InfoBlue"/>
              <w:rPr>
                <w:color w:val="auto"/>
              </w:rPr>
            </w:pPr>
            <w:r w:rsidRPr="00131CCB">
              <w:rPr>
                <w:color w:val="auto"/>
              </w:rPr>
              <w:t>bus travelers</w:t>
            </w:r>
          </w:p>
        </w:tc>
      </w:tr>
      <w:tr w:rsidR="00131CCB" w:rsidRPr="00131CCB" w14:paraId="67C2A238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EF9B339" w14:textId="77777777" w:rsidR="0085257A" w:rsidRPr="00131CCB" w:rsidRDefault="0085257A">
            <w:pPr>
              <w:pStyle w:val="BodyText"/>
              <w:keepNext/>
              <w:ind w:left="72"/>
            </w:pPr>
            <w:r w:rsidRPr="00131CCB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5D70F1" w14:textId="18677323" w:rsidR="0085257A" w:rsidRPr="00131CCB" w:rsidRDefault="00E304DC" w:rsidP="00F669DB">
            <w:pPr>
              <w:pStyle w:val="InfoBlue"/>
              <w:rPr>
                <w:color w:val="auto"/>
              </w:rPr>
            </w:pPr>
            <w:r w:rsidRPr="00131CCB">
              <w:rPr>
                <w:color w:val="auto"/>
              </w:rPr>
              <w:t>not being able to prove they have a bus pass</w:t>
            </w:r>
          </w:p>
        </w:tc>
      </w:tr>
      <w:tr w:rsidR="00131CCB" w:rsidRPr="00131CCB" w14:paraId="339B0290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0D621ED" w14:textId="77777777" w:rsidR="0085257A" w:rsidRPr="00131CCB" w:rsidRDefault="0085257A">
            <w:pPr>
              <w:pStyle w:val="BodyText"/>
              <w:ind w:left="72"/>
            </w:pPr>
            <w:r w:rsidRPr="00131CCB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E043F0" w14:textId="093CD68A" w:rsidR="0085257A" w:rsidRPr="00131CCB" w:rsidRDefault="00E304DC" w:rsidP="00F669DB">
            <w:pPr>
              <w:pStyle w:val="InfoBlue"/>
              <w:rPr>
                <w:color w:val="auto"/>
              </w:rPr>
            </w:pPr>
            <w:r w:rsidRPr="00131CCB">
              <w:rPr>
                <w:color w:val="auto"/>
              </w:rPr>
              <w:t>identification by face.</w:t>
            </w:r>
          </w:p>
        </w:tc>
      </w:tr>
    </w:tbl>
    <w:p w14:paraId="5CBE26E0" w14:textId="77777777" w:rsidR="0085257A" w:rsidRPr="00131CCB" w:rsidRDefault="0085257A">
      <w:pPr>
        <w:pStyle w:val="Heading2"/>
        <w:rPr>
          <w:rFonts w:ascii="Times New Roman" w:hAnsi="Times New Roman"/>
        </w:rPr>
      </w:pPr>
      <w:bookmarkStart w:id="25" w:name="_Toc425054392"/>
      <w:bookmarkStart w:id="26" w:name="_Toc422186485"/>
      <w:bookmarkStart w:id="27" w:name="_Toc436203380"/>
      <w:bookmarkStart w:id="28" w:name="_Toc452813580"/>
      <w:bookmarkStart w:id="29" w:name="_Toc316556908"/>
      <w:r w:rsidRPr="00131CCB">
        <w:rPr>
          <w:rFonts w:ascii="Times New Roman" w:hAnsi="Times New Roman"/>
        </w:rPr>
        <w:t>Product Position Statement</w:t>
      </w:r>
      <w:bookmarkEnd w:id="25"/>
      <w:bookmarkEnd w:id="26"/>
      <w:bookmarkEnd w:id="27"/>
      <w:bookmarkEnd w:id="28"/>
      <w:bookmarkEnd w:id="29"/>
    </w:p>
    <w:p w14:paraId="05E6540B" w14:textId="6564A1A1" w:rsidR="0085257A" w:rsidRPr="00131CCB" w:rsidRDefault="0085257A" w:rsidP="00F669DB">
      <w:pPr>
        <w:pStyle w:val="InfoBlue"/>
        <w:rPr>
          <w:color w:val="auto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131CCB" w:rsidRPr="00131CCB" w14:paraId="296C7A57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032D65A" w14:textId="77777777" w:rsidR="0085257A" w:rsidRPr="00131CCB" w:rsidRDefault="0085257A">
            <w:pPr>
              <w:pStyle w:val="BodyText"/>
              <w:keepNext/>
              <w:ind w:left="72"/>
            </w:pPr>
            <w:r w:rsidRPr="00131CCB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95628EA" w14:textId="3358AA0B" w:rsidR="0085257A" w:rsidRPr="00131CCB" w:rsidRDefault="00E304DC" w:rsidP="00F669DB">
            <w:pPr>
              <w:pStyle w:val="InfoBlue"/>
              <w:rPr>
                <w:color w:val="auto"/>
              </w:rPr>
            </w:pPr>
            <w:r w:rsidRPr="00131CCB">
              <w:rPr>
                <w:color w:val="auto"/>
              </w:rPr>
              <w:t>bus travelers</w:t>
            </w:r>
          </w:p>
        </w:tc>
      </w:tr>
      <w:tr w:rsidR="00131CCB" w:rsidRPr="00131CCB" w14:paraId="7DAF561D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19E3392" w14:textId="77777777" w:rsidR="0085257A" w:rsidRPr="00131CCB" w:rsidRDefault="0085257A">
            <w:pPr>
              <w:pStyle w:val="BodyText"/>
              <w:keepNext/>
              <w:ind w:left="72"/>
            </w:pPr>
            <w:r w:rsidRPr="00131CCB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2D4B51" w14:textId="4B359CFF" w:rsidR="0085257A" w:rsidRPr="00131CCB" w:rsidRDefault="00AD2780" w:rsidP="00F669DB">
            <w:pPr>
              <w:pStyle w:val="InfoBlue"/>
              <w:rPr>
                <w:color w:val="auto"/>
              </w:rPr>
            </w:pPr>
            <w:r w:rsidRPr="00131CCB">
              <w:rPr>
                <w:color w:val="auto"/>
              </w:rPr>
              <w:t>f</w:t>
            </w:r>
            <w:r w:rsidR="00E304DC" w:rsidRPr="00131CCB">
              <w:rPr>
                <w:color w:val="auto"/>
              </w:rPr>
              <w:t>orget their passes</w:t>
            </w:r>
          </w:p>
        </w:tc>
      </w:tr>
      <w:tr w:rsidR="00131CCB" w:rsidRPr="00131CCB" w14:paraId="7F957EC0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A8781C2" w14:textId="535D36BD" w:rsidR="0085257A" w:rsidRPr="00131CCB" w:rsidRDefault="00AD2780">
            <w:pPr>
              <w:pStyle w:val="BodyText"/>
              <w:keepNext/>
              <w:ind w:left="72"/>
            </w:pPr>
            <w:proofErr w:type="spellStart"/>
            <w:r w:rsidRPr="00131CCB">
              <w:t>FaceBass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89C69E" w14:textId="36CA6C56" w:rsidR="0085257A" w:rsidRPr="00131CCB" w:rsidRDefault="0085257A" w:rsidP="00F669DB">
            <w:pPr>
              <w:pStyle w:val="InfoBlue"/>
              <w:rPr>
                <w:color w:val="auto"/>
              </w:rPr>
            </w:pPr>
            <w:r w:rsidRPr="00131CCB">
              <w:rPr>
                <w:color w:val="auto"/>
              </w:rPr>
              <w:t xml:space="preserve"> is a </w:t>
            </w:r>
            <w:r w:rsidR="00AD2780" w:rsidRPr="00131CCB">
              <w:rPr>
                <w:color w:val="auto"/>
              </w:rPr>
              <w:t>bus pass system based on facial recognition</w:t>
            </w:r>
          </w:p>
        </w:tc>
      </w:tr>
      <w:tr w:rsidR="00131CCB" w:rsidRPr="00131CCB" w14:paraId="37D5D76A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52C8669" w14:textId="77777777" w:rsidR="0085257A" w:rsidRPr="00131CCB" w:rsidRDefault="0085257A">
            <w:pPr>
              <w:pStyle w:val="BodyText"/>
              <w:keepNext/>
              <w:ind w:left="72"/>
            </w:pPr>
            <w:r w:rsidRPr="00131CCB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2D2AF5" w14:textId="29C2A181" w:rsidR="0085257A" w:rsidRPr="00131CCB" w:rsidRDefault="00AD2780" w:rsidP="00F669DB">
            <w:pPr>
              <w:pStyle w:val="InfoBlue"/>
              <w:rPr>
                <w:color w:val="auto"/>
              </w:rPr>
            </w:pPr>
            <w:r w:rsidRPr="00131CCB">
              <w:rPr>
                <w:color w:val="auto"/>
              </w:rPr>
              <w:t>eliminates the need for carriable IDs</w:t>
            </w:r>
          </w:p>
        </w:tc>
      </w:tr>
      <w:tr w:rsidR="00131CCB" w:rsidRPr="00131CCB" w14:paraId="2B4A3630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1B5D241" w14:textId="77777777" w:rsidR="0085257A" w:rsidRPr="00131CCB" w:rsidRDefault="0085257A">
            <w:pPr>
              <w:pStyle w:val="BodyText"/>
              <w:keepNext/>
              <w:ind w:left="72"/>
            </w:pPr>
            <w:r w:rsidRPr="00131CCB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4FCBCC" w14:textId="73287B9E" w:rsidR="0085257A" w:rsidRPr="00131CCB" w:rsidRDefault="00AD2780" w:rsidP="00F669DB">
            <w:pPr>
              <w:pStyle w:val="InfoBlue"/>
              <w:rPr>
                <w:color w:val="auto"/>
              </w:rPr>
            </w:pPr>
            <w:r w:rsidRPr="00131CCB">
              <w:rPr>
                <w:color w:val="auto"/>
              </w:rPr>
              <w:t>classical bus passes</w:t>
            </w:r>
          </w:p>
        </w:tc>
      </w:tr>
      <w:tr w:rsidR="00131CCB" w:rsidRPr="00131CCB" w14:paraId="592DE8C3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590DAA8D" w14:textId="77777777" w:rsidR="0085257A" w:rsidRPr="00131CCB" w:rsidRDefault="0085257A">
            <w:pPr>
              <w:pStyle w:val="BodyText"/>
              <w:ind w:left="72"/>
            </w:pPr>
            <w:r w:rsidRPr="00131CCB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C54B843" w14:textId="23BF3B1F" w:rsidR="0085257A" w:rsidRPr="00131CCB" w:rsidRDefault="00AD2780" w:rsidP="00F669DB">
            <w:pPr>
              <w:pStyle w:val="InfoBlue"/>
              <w:rPr>
                <w:color w:val="auto"/>
              </w:rPr>
            </w:pPr>
            <w:r w:rsidRPr="00131CCB">
              <w:rPr>
                <w:color w:val="auto"/>
              </w:rPr>
              <w:t>facilitates travelling light</w:t>
            </w:r>
          </w:p>
        </w:tc>
      </w:tr>
    </w:tbl>
    <w:p w14:paraId="4E4FD7FC" w14:textId="77777777" w:rsidR="00AD2780" w:rsidRPr="00131CCB" w:rsidRDefault="00AD2780" w:rsidP="00AD2780">
      <w:pPr>
        <w:pStyle w:val="BodyText"/>
      </w:pPr>
    </w:p>
    <w:p w14:paraId="38AB1FAD" w14:textId="77777777" w:rsidR="0085257A" w:rsidRPr="00131CCB" w:rsidRDefault="0085257A">
      <w:pPr>
        <w:pStyle w:val="Heading1"/>
        <w:rPr>
          <w:rFonts w:ascii="Times New Roman" w:hAnsi="Times New Roman"/>
        </w:rPr>
      </w:pPr>
      <w:bookmarkStart w:id="30" w:name="_Toc447960005"/>
      <w:bookmarkStart w:id="31" w:name="_Toc452813581"/>
      <w:bookmarkStart w:id="32" w:name="_Toc316556909"/>
      <w:bookmarkStart w:id="33" w:name="_Toc436203381"/>
      <w:r w:rsidRPr="00131CCB">
        <w:rPr>
          <w:rFonts w:ascii="Times New Roman" w:hAnsi="Times New Roman"/>
        </w:rPr>
        <w:t>Stakeholder and User Descriptions</w:t>
      </w:r>
      <w:bookmarkEnd w:id="30"/>
      <w:bookmarkEnd w:id="31"/>
      <w:bookmarkEnd w:id="32"/>
    </w:p>
    <w:p w14:paraId="308EA336" w14:textId="77777777" w:rsidR="0085257A" w:rsidRPr="00131CCB" w:rsidRDefault="0085257A">
      <w:pPr>
        <w:pStyle w:val="Heading2"/>
        <w:rPr>
          <w:rFonts w:ascii="Times New Roman" w:hAnsi="Times New Roman"/>
        </w:rPr>
      </w:pPr>
      <w:bookmarkStart w:id="34" w:name="_Toc452813583"/>
      <w:bookmarkStart w:id="35" w:name="_Toc316556910"/>
      <w:r w:rsidRPr="00131CCB">
        <w:rPr>
          <w:rFonts w:ascii="Times New Roman" w:hAnsi="Times New Roman"/>
        </w:rPr>
        <w:t>Stakeholder Summary</w:t>
      </w:r>
      <w:bookmarkEnd w:id="34"/>
      <w:bookmarkEnd w:id="35"/>
    </w:p>
    <w:p w14:paraId="6B1823A9" w14:textId="2B6834FE" w:rsidR="0085257A" w:rsidRPr="00131CCB" w:rsidRDefault="0085257A" w:rsidP="00F669DB">
      <w:pPr>
        <w:pStyle w:val="InfoBlue"/>
        <w:rPr>
          <w:color w:val="auto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131CCB" w:rsidRPr="00131CCB" w14:paraId="3CCB6562" w14:textId="77777777">
        <w:tc>
          <w:tcPr>
            <w:tcW w:w="1890" w:type="dxa"/>
            <w:shd w:val="solid" w:color="000000" w:fill="FFFFFF"/>
          </w:tcPr>
          <w:p w14:paraId="181CEA75" w14:textId="77777777" w:rsidR="0085257A" w:rsidRPr="00131CCB" w:rsidRDefault="0085257A">
            <w:pPr>
              <w:pStyle w:val="BodyText"/>
              <w:ind w:left="0"/>
              <w:rPr>
                <w:b/>
              </w:rPr>
            </w:pPr>
            <w:r w:rsidRPr="00131CCB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14:paraId="285B38E3" w14:textId="77777777" w:rsidR="0085257A" w:rsidRPr="00131CCB" w:rsidRDefault="0085257A">
            <w:pPr>
              <w:pStyle w:val="BodyText"/>
              <w:ind w:left="0"/>
              <w:rPr>
                <w:b/>
              </w:rPr>
            </w:pPr>
            <w:r w:rsidRPr="00131CCB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14:paraId="4EA220A6" w14:textId="77777777" w:rsidR="0085257A" w:rsidRPr="00131CCB" w:rsidRDefault="0085257A">
            <w:pPr>
              <w:pStyle w:val="BodyText"/>
              <w:ind w:left="0"/>
              <w:rPr>
                <w:b/>
              </w:rPr>
            </w:pPr>
            <w:r w:rsidRPr="00131CCB">
              <w:rPr>
                <w:b/>
              </w:rPr>
              <w:t>Responsibilities</w:t>
            </w:r>
          </w:p>
        </w:tc>
      </w:tr>
      <w:tr w:rsidR="00131CCB" w:rsidRPr="00131CCB" w14:paraId="5610200E" w14:textId="77777777">
        <w:tc>
          <w:tcPr>
            <w:tcW w:w="1890" w:type="dxa"/>
          </w:tcPr>
          <w:p w14:paraId="61FD3BB6" w14:textId="615032E2" w:rsidR="0085257A" w:rsidRPr="00131CCB" w:rsidRDefault="00C3097A" w:rsidP="00F669DB">
            <w:pPr>
              <w:pStyle w:val="InfoBlue"/>
              <w:rPr>
                <w:color w:val="auto"/>
              </w:rPr>
            </w:pPr>
            <w:r w:rsidRPr="00131CCB">
              <w:rPr>
                <w:color w:val="auto"/>
              </w:rPr>
              <w:t>Radu Petrisel</w:t>
            </w:r>
          </w:p>
        </w:tc>
        <w:tc>
          <w:tcPr>
            <w:tcW w:w="2610" w:type="dxa"/>
          </w:tcPr>
          <w:p w14:paraId="4AE8B086" w14:textId="788661B6" w:rsidR="0085257A" w:rsidRPr="00131CCB" w:rsidRDefault="00C3097A" w:rsidP="00F669DB">
            <w:pPr>
              <w:pStyle w:val="InfoBlue"/>
              <w:rPr>
                <w:color w:val="auto"/>
              </w:rPr>
            </w:pPr>
            <w:r w:rsidRPr="00131CCB">
              <w:rPr>
                <w:color w:val="auto"/>
              </w:rPr>
              <w:t>Sole stakeholder</w:t>
            </w:r>
          </w:p>
        </w:tc>
        <w:tc>
          <w:tcPr>
            <w:tcW w:w="3960" w:type="dxa"/>
          </w:tcPr>
          <w:p w14:paraId="5649535E" w14:textId="6555CC5F" w:rsidR="0085257A" w:rsidRPr="00131CCB" w:rsidRDefault="00C3097A" w:rsidP="00F669DB">
            <w:pPr>
              <w:pStyle w:val="InfoBlue"/>
              <w:rPr>
                <w:color w:val="auto"/>
              </w:rPr>
            </w:pPr>
            <w:r w:rsidRPr="00131CCB">
              <w:rPr>
                <w:color w:val="auto"/>
              </w:rPr>
              <w:t>Planning, implementing, testing, advertising, project leading, maintaining</w:t>
            </w:r>
          </w:p>
        </w:tc>
      </w:tr>
    </w:tbl>
    <w:p w14:paraId="43AA89EF" w14:textId="77777777" w:rsidR="0085257A" w:rsidRPr="00131CCB" w:rsidRDefault="0085257A">
      <w:pPr>
        <w:pStyle w:val="Heading2"/>
        <w:rPr>
          <w:rFonts w:ascii="Times New Roman" w:hAnsi="Times New Roman"/>
        </w:rPr>
      </w:pPr>
      <w:bookmarkStart w:id="36" w:name="_Toc452813584"/>
      <w:bookmarkStart w:id="37" w:name="_Toc316556911"/>
      <w:r w:rsidRPr="00131CCB">
        <w:rPr>
          <w:rFonts w:ascii="Times New Roman" w:hAnsi="Times New Roman"/>
        </w:rPr>
        <w:t>User Summary</w:t>
      </w:r>
      <w:bookmarkEnd w:id="36"/>
      <w:bookmarkEnd w:id="37"/>
    </w:p>
    <w:p w14:paraId="007A6F4B" w14:textId="2FD0F9D3" w:rsidR="0085257A" w:rsidRPr="00131CCB" w:rsidRDefault="0085257A" w:rsidP="00F669DB">
      <w:pPr>
        <w:pStyle w:val="InfoBlue"/>
        <w:rPr>
          <w:color w:val="auto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6"/>
        <w:gridCol w:w="1878"/>
        <w:gridCol w:w="3234"/>
        <w:gridCol w:w="2623"/>
      </w:tblGrid>
      <w:tr w:rsidR="00131CCB" w:rsidRPr="00131CCB" w14:paraId="349E9205" w14:textId="77777777" w:rsidTr="00C3097A">
        <w:trPr>
          <w:trHeight w:val="400"/>
        </w:trPr>
        <w:tc>
          <w:tcPr>
            <w:tcW w:w="996" w:type="dxa"/>
            <w:shd w:val="solid" w:color="000000" w:fill="FFFFFF"/>
          </w:tcPr>
          <w:p w14:paraId="740C3F13" w14:textId="77777777" w:rsidR="0085257A" w:rsidRPr="00131CCB" w:rsidRDefault="0085257A">
            <w:pPr>
              <w:pStyle w:val="BodyText"/>
              <w:ind w:left="0"/>
              <w:rPr>
                <w:b/>
              </w:rPr>
            </w:pPr>
            <w:r w:rsidRPr="00131CCB">
              <w:rPr>
                <w:b/>
              </w:rPr>
              <w:t>Name</w:t>
            </w:r>
          </w:p>
        </w:tc>
        <w:tc>
          <w:tcPr>
            <w:tcW w:w="1878" w:type="dxa"/>
            <w:shd w:val="solid" w:color="000000" w:fill="FFFFFF"/>
          </w:tcPr>
          <w:p w14:paraId="14DCA9E7" w14:textId="77777777" w:rsidR="0085257A" w:rsidRPr="00131CCB" w:rsidRDefault="0085257A">
            <w:pPr>
              <w:pStyle w:val="BodyText"/>
              <w:ind w:left="0"/>
              <w:rPr>
                <w:b/>
              </w:rPr>
            </w:pPr>
            <w:r w:rsidRPr="00131CCB">
              <w:rPr>
                <w:b/>
              </w:rPr>
              <w:t>Description</w:t>
            </w:r>
          </w:p>
        </w:tc>
        <w:tc>
          <w:tcPr>
            <w:tcW w:w="3234" w:type="dxa"/>
            <w:shd w:val="solid" w:color="000000" w:fill="FFFFFF"/>
          </w:tcPr>
          <w:p w14:paraId="706EB471" w14:textId="77777777" w:rsidR="0085257A" w:rsidRPr="00131CCB" w:rsidRDefault="0085257A">
            <w:pPr>
              <w:pStyle w:val="BodyText"/>
              <w:ind w:left="0"/>
              <w:rPr>
                <w:b/>
              </w:rPr>
            </w:pPr>
            <w:r w:rsidRPr="00131CCB">
              <w:rPr>
                <w:b/>
              </w:rPr>
              <w:t>Responsibilities</w:t>
            </w:r>
          </w:p>
        </w:tc>
        <w:tc>
          <w:tcPr>
            <w:tcW w:w="2623" w:type="dxa"/>
            <w:shd w:val="solid" w:color="000000" w:fill="FFFFFF"/>
          </w:tcPr>
          <w:p w14:paraId="620D55B9" w14:textId="77777777" w:rsidR="0085257A" w:rsidRPr="00131CCB" w:rsidRDefault="0085257A">
            <w:pPr>
              <w:pStyle w:val="BodyText"/>
              <w:ind w:left="0"/>
              <w:rPr>
                <w:b/>
              </w:rPr>
            </w:pPr>
            <w:r w:rsidRPr="00131CCB">
              <w:rPr>
                <w:b/>
              </w:rPr>
              <w:t>Stakeholder</w:t>
            </w:r>
          </w:p>
        </w:tc>
      </w:tr>
      <w:tr w:rsidR="00131CCB" w:rsidRPr="00131CCB" w14:paraId="1B9E0698" w14:textId="77777777" w:rsidTr="00C3097A">
        <w:trPr>
          <w:trHeight w:val="934"/>
        </w:trPr>
        <w:tc>
          <w:tcPr>
            <w:tcW w:w="996" w:type="dxa"/>
          </w:tcPr>
          <w:p w14:paraId="42548E4D" w14:textId="0F836FC9" w:rsidR="0085257A" w:rsidRPr="00131CCB" w:rsidRDefault="00C3097A" w:rsidP="00487D90">
            <w:pPr>
              <w:pStyle w:val="InfoBlue"/>
              <w:rPr>
                <w:color w:val="auto"/>
              </w:rPr>
            </w:pPr>
            <w:r w:rsidRPr="00131CCB">
              <w:rPr>
                <w:color w:val="auto"/>
              </w:rPr>
              <w:t>Traveler</w:t>
            </w:r>
          </w:p>
        </w:tc>
        <w:tc>
          <w:tcPr>
            <w:tcW w:w="1878" w:type="dxa"/>
          </w:tcPr>
          <w:p w14:paraId="40E3FA90" w14:textId="278E514C" w:rsidR="0085257A" w:rsidRPr="00131CCB" w:rsidRDefault="00C3097A" w:rsidP="00487D90">
            <w:pPr>
              <w:pStyle w:val="InfoBlue"/>
              <w:rPr>
                <w:color w:val="auto"/>
              </w:rPr>
            </w:pPr>
            <w:r w:rsidRPr="00131CCB">
              <w:rPr>
                <w:color w:val="auto"/>
              </w:rPr>
              <w:t>Common bus traveler that uses this system</w:t>
            </w:r>
          </w:p>
        </w:tc>
        <w:tc>
          <w:tcPr>
            <w:tcW w:w="3234" w:type="dxa"/>
          </w:tcPr>
          <w:p w14:paraId="4B3D97B5" w14:textId="1A655C62" w:rsidR="0085257A" w:rsidRPr="00131CCB" w:rsidRDefault="00C3097A" w:rsidP="00487D90">
            <w:pPr>
              <w:pStyle w:val="InfoBlue"/>
              <w:rPr>
                <w:color w:val="auto"/>
              </w:rPr>
            </w:pPr>
            <w:r w:rsidRPr="00131CCB">
              <w:rPr>
                <w:color w:val="auto"/>
              </w:rPr>
              <w:t>Uses the system</w:t>
            </w:r>
          </w:p>
        </w:tc>
        <w:tc>
          <w:tcPr>
            <w:tcW w:w="2623" w:type="dxa"/>
          </w:tcPr>
          <w:p w14:paraId="14F1CEFA" w14:textId="43459590" w:rsidR="0085257A" w:rsidRPr="00131CCB" w:rsidRDefault="00C3097A" w:rsidP="00487D90">
            <w:pPr>
              <w:pStyle w:val="InfoBlue"/>
              <w:rPr>
                <w:color w:val="auto"/>
              </w:rPr>
            </w:pPr>
            <w:r w:rsidRPr="00131CCB">
              <w:rPr>
                <w:color w:val="auto"/>
              </w:rPr>
              <w:t>Radu Petrisel</w:t>
            </w:r>
          </w:p>
        </w:tc>
      </w:tr>
      <w:tr w:rsidR="00C3097A" w:rsidRPr="00131CCB" w14:paraId="254FBC7D" w14:textId="77777777" w:rsidTr="00C3097A">
        <w:trPr>
          <w:trHeight w:val="934"/>
        </w:trPr>
        <w:tc>
          <w:tcPr>
            <w:tcW w:w="996" w:type="dxa"/>
          </w:tcPr>
          <w:p w14:paraId="4D3219F0" w14:textId="7BBA16EF" w:rsidR="00C3097A" w:rsidRPr="00131CCB" w:rsidRDefault="00C3097A" w:rsidP="00487D90">
            <w:pPr>
              <w:pStyle w:val="InfoBlue"/>
              <w:rPr>
                <w:color w:val="auto"/>
              </w:rPr>
            </w:pPr>
            <w:r w:rsidRPr="00131CCB">
              <w:rPr>
                <w:color w:val="auto"/>
              </w:rPr>
              <w:t>Ticket inspector</w:t>
            </w:r>
          </w:p>
        </w:tc>
        <w:tc>
          <w:tcPr>
            <w:tcW w:w="1878" w:type="dxa"/>
          </w:tcPr>
          <w:p w14:paraId="1619FBAF" w14:textId="19D1A2F5" w:rsidR="00C3097A" w:rsidRPr="00131CCB" w:rsidRDefault="00C3097A" w:rsidP="00487D90">
            <w:pPr>
              <w:pStyle w:val="InfoBlue"/>
              <w:rPr>
                <w:color w:val="auto"/>
              </w:rPr>
            </w:pPr>
            <w:r w:rsidRPr="00131CCB">
              <w:rPr>
                <w:color w:val="auto"/>
              </w:rPr>
              <w:t>Inspects ‘people’ to see if they are in the database</w:t>
            </w:r>
          </w:p>
        </w:tc>
        <w:tc>
          <w:tcPr>
            <w:tcW w:w="3234" w:type="dxa"/>
          </w:tcPr>
          <w:p w14:paraId="7DD926D6" w14:textId="3D95EB1A" w:rsidR="00C3097A" w:rsidRPr="00131CCB" w:rsidRDefault="00C3097A" w:rsidP="00487D90">
            <w:pPr>
              <w:pStyle w:val="InfoBlue"/>
              <w:rPr>
                <w:color w:val="auto"/>
              </w:rPr>
            </w:pPr>
            <w:r w:rsidRPr="00131CCB">
              <w:rPr>
                <w:color w:val="auto"/>
              </w:rPr>
              <w:t>Queries the system with the inspected person’s face</w:t>
            </w:r>
          </w:p>
        </w:tc>
        <w:tc>
          <w:tcPr>
            <w:tcW w:w="2623" w:type="dxa"/>
          </w:tcPr>
          <w:p w14:paraId="0EB3DDC6" w14:textId="27D49EDF" w:rsidR="00C3097A" w:rsidRPr="00131CCB" w:rsidRDefault="00C3097A" w:rsidP="00487D90">
            <w:pPr>
              <w:pStyle w:val="InfoBlue"/>
              <w:rPr>
                <w:color w:val="auto"/>
              </w:rPr>
            </w:pPr>
            <w:r w:rsidRPr="00131CCB">
              <w:rPr>
                <w:color w:val="auto"/>
              </w:rPr>
              <w:t>Radu Petrisel</w:t>
            </w:r>
          </w:p>
        </w:tc>
      </w:tr>
    </w:tbl>
    <w:p w14:paraId="186FAA6C" w14:textId="45B24729" w:rsidR="0085257A" w:rsidRPr="00131CCB" w:rsidRDefault="0085257A">
      <w:pPr>
        <w:pStyle w:val="BodyText"/>
      </w:pPr>
    </w:p>
    <w:p w14:paraId="6360CC21" w14:textId="1383FED5" w:rsidR="00487D90" w:rsidRPr="00131CCB" w:rsidRDefault="00487D90">
      <w:pPr>
        <w:pStyle w:val="BodyText"/>
      </w:pPr>
    </w:p>
    <w:p w14:paraId="3B175B5E" w14:textId="10DE9D25" w:rsidR="00487D90" w:rsidRPr="00131CCB" w:rsidRDefault="00487D90">
      <w:pPr>
        <w:pStyle w:val="BodyText"/>
      </w:pPr>
    </w:p>
    <w:p w14:paraId="473F59C0" w14:textId="77777777" w:rsidR="00487D90" w:rsidRPr="00131CCB" w:rsidRDefault="00487D90">
      <w:pPr>
        <w:pStyle w:val="BodyText"/>
      </w:pPr>
    </w:p>
    <w:p w14:paraId="0EE9A35D" w14:textId="3B691392" w:rsidR="0085257A" w:rsidRPr="00131CCB" w:rsidRDefault="0085257A">
      <w:pPr>
        <w:pStyle w:val="Heading2"/>
        <w:rPr>
          <w:rFonts w:ascii="Times New Roman" w:hAnsi="Times New Roman"/>
        </w:rPr>
      </w:pPr>
      <w:bookmarkStart w:id="38" w:name="_Toc425054386"/>
      <w:bookmarkStart w:id="39" w:name="_Toc342757864"/>
      <w:bookmarkStart w:id="40" w:name="_Toc346297773"/>
      <w:bookmarkStart w:id="41" w:name="_Toc422186479"/>
      <w:bookmarkStart w:id="42" w:name="_Toc436203384"/>
      <w:bookmarkStart w:id="43" w:name="_Toc452813585"/>
      <w:bookmarkStart w:id="44" w:name="_Toc316556912"/>
      <w:r w:rsidRPr="00131CCB">
        <w:rPr>
          <w:rFonts w:ascii="Times New Roman" w:hAnsi="Times New Roman"/>
        </w:rPr>
        <w:t>User Environment</w:t>
      </w:r>
      <w:bookmarkEnd w:id="38"/>
      <w:bookmarkEnd w:id="39"/>
      <w:bookmarkEnd w:id="40"/>
      <w:bookmarkEnd w:id="41"/>
      <w:bookmarkEnd w:id="42"/>
      <w:bookmarkEnd w:id="43"/>
      <w:bookmarkEnd w:id="44"/>
    </w:p>
    <w:p w14:paraId="49209AAF" w14:textId="7E1D1987" w:rsidR="00487D90" w:rsidRPr="00131CCB" w:rsidRDefault="00487D90" w:rsidP="00487D90"/>
    <w:p w14:paraId="3D6951F8" w14:textId="4702CA04" w:rsidR="00487D90" w:rsidRPr="00131CCB" w:rsidRDefault="00487D90" w:rsidP="00487D90">
      <w:pPr>
        <w:numPr>
          <w:ilvl w:val="0"/>
          <w:numId w:val="34"/>
        </w:numPr>
        <w:jc w:val="both"/>
      </w:pPr>
      <w:r w:rsidRPr="00131CCB">
        <w:t>iOS 11.0 or newer (also Android, in the future)</w:t>
      </w:r>
    </w:p>
    <w:p w14:paraId="7EBA0EB1" w14:textId="2A51A3E9" w:rsidR="00487D90" w:rsidRPr="00131CCB" w:rsidRDefault="00487D90" w:rsidP="00487D90">
      <w:pPr>
        <w:numPr>
          <w:ilvl w:val="0"/>
          <w:numId w:val="34"/>
        </w:numPr>
        <w:jc w:val="both"/>
      </w:pPr>
      <w:r w:rsidRPr="00131CCB">
        <w:t>each person’s own iPhone/iPad/iPod with a working camera</w:t>
      </w:r>
    </w:p>
    <w:p w14:paraId="1909F56B" w14:textId="77777777" w:rsidR="00D140F2" w:rsidRPr="00131CCB" w:rsidRDefault="00D140F2" w:rsidP="00D140F2">
      <w:pPr>
        <w:ind w:left="1440"/>
        <w:jc w:val="both"/>
      </w:pPr>
    </w:p>
    <w:p w14:paraId="08B2C287" w14:textId="77777777" w:rsidR="0085257A" w:rsidRPr="00131CCB" w:rsidRDefault="0085257A">
      <w:pPr>
        <w:pStyle w:val="Heading1"/>
        <w:rPr>
          <w:rFonts w:ascii="Times New Roman" w:hAnsi="Times New Roman"/>
        </w:rPr>
      </w:pPr>
      <w:bookmarkStart w:id="45" w:name="_Toc436203408"/>
      <w:bookmarkStart w:id="46" w:name="_Toc452813602"/>
      <w:bookmarkStart w:id="47" w:name="_Toc316556913"/>
      <w:bookmarkEnd w:id="33"/>
      <w:r w:rsidRPr="00131CCB">
        <w:rPr>
          <w:rFonts w:ascii="Times New Roman" w:hAnsi="Times New Roman"/>
        </w:rPr>
        <w:t>Product Requirements</w:t>
      </w:r>
      <w:bookmarkEnd w:id="45"/>
      <w:bookmarkEnd w:id="46"/>
      <w:bookmarkEnd w:id="47"/>
    </w:p>
    <w:p w14:paraId="4CDD70FC" w14:textId="4215E585" w:rsidR="0085257A" w:rsidRPr="00131CCB" w:rsidRDefault="00487D90" w:rsidP="00F669DB">
      <w:pPr>
        <w:pStyle w:val="InfoBlue"/>
        <w:rPr>
          <w:color w:val="auto"/>
        </w:rPr>
      </w:pPr>
      <w:r w:rsidRPr="00131CCB">
        <w:rPr>
          <w:color w:val="auto"/>
        </w:rPr>
        <w:tab/>
      </w:r>
    </w:p>
    <w:p w14:paraId="4A455E0B" w14:textId="442B6655" w:rsidR="00D140F2" w:rsidRPr="00131CCB" w:rsidRDefault="00487D90" w:rsidP="00D140F2">
      <w:pPr>
        <w:ind w:left="720"/>
        <w:jc w:val="both"/>
      </w:pPr>
      <w:r w:rsidRPr="00131CCB">
        <w:tab/>
        <w:t xml:space="preserve">Any person (traveler or inspector) who wishes to use </w:t>
      </w:r>
      <w:proofErr w:type="spellStart"/>
      <w:r w:rsidRPr="00131CCB">
        <w:t>FaceBass</w:t>
      </w:r>
      <w:proofErr w:type="spellEnd"/>
      <w:r w:rsidRPr="00131CCB">
        <w:t xml:space="preserve"> needs a working iPhone/iPod/iPad with a working camera and iOS 11 (or newer).</w:t>
      </w:r>
      <w:r w:rsidR="00D140F2" w:rsidRPr="00131CCB">
        <w:t xml:space="preserve"> A working internet connection (for travelers - when purchasing a pass; for inspectors – when inspecting). 4G or </w:t>
      </w:r>
      <w:proofErr w:type="spellStart"/>
      <w:r w:rsidR="00D140F2" w:rsidRPr="00131CCB">
        <w:t>WiFi</w:t>
      </w:r>
      <w:proofErr w:type="spellEnd"/>
      <w:r w:rsidR="00D140F2" w:rsidRPr="00131CCB">
        <w:t xml:space="preserve"> is recommended, but not mandatory.</w:t>
      </w:r>
    </w:p>
    <w:p w14:paraId="5D12FEA0" w14:textId="7E163167" w:rsidR="00487D90" w:rsidRPr="00131CCB" w:rsidRDefault="00487D90" w:rsidP="00487D90">
      <w:pPr>
        <w:pStyle w:val="BodyText"/>
      </w:pPr>
    </w:p>
    <w:sectPr w:rsidR="00487D90" w:rsidRPr="00131CCB" w:rsidSect="00C35D85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1BE90" w14:textId="77777777" w:rsidR="00893F2D" w:rsidRDefault="00893F2D">
      <w:pPr>
        <w:spacing w:line="240" w:lineRule="auto"/>
      </w:pPr>
      <w:r>
        <w:separator/>
      </w:r>
    </w:p>
  </w:endnote>
  <w:endnote w:type="continuationSeparator" w:id="0">
    <w:p w14:paraId="783CE2A4" w14:textId="77777777" w:rsidR="00893F2D" w:rsidRDefault="00893F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38A4BA4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0EF620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0522F0" w14:textId="12BF9D5F" w:rsidR="00AD439A" w:rsidRDefault="00AD439A" w:rsidP="00AD439A">
          <w:pPr>
            <w:jc w:val="center"/>
          </w:pPr>
          <w:r>
            <w:sym w:font="Symbol" w:char="F0D3"/>
          </w:r>
          <w:r w:rsidR="00AD2780">
            <w:t>Radu Petrisel</w:t>
          </w:r>
          <w:r>
            <w:t xml:space="preserve">, </w:t>
          </w:r>
          <w:r w:rsidR="0046043A">
            <w:fldChar w:fldCharType="begin"/>
          </w:r>
          <w:r w:rsidR="0046043A">
            <w:instrText xml:space="preserve"> DATE \@ "yyyy" </w:instrText>
          </w:r>
          <w:r w:rsidR="0046043A">
            <w:fldChar w:fldCharType="separate"/>
          </w:r>
          <w:r w:rsidR="00A5564E">
            <w:rPr>
              <w:noProof/>
            </w:rPr>
            <w:t>2018</w:t>
          </w:r>
          <w:r w:rsidR="0046043A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1A07AA" w14:textId="77777777"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6C5FBF">
            <w:rPr>
              <w:rStyle w:val="PageNumber"/>
              <w:noProof/>
            </w:rPr>
            <w:t>6</w:t>
          </w:r>
          <w:r w:rsidR="00A61AF1">
            <w:rPr>
              <w:rStyle w:val="PageNumber"/>
            </w:rPr>
            <w:fldChar w:fldCharType="end"/>
          </w:r>
        </w:p>
      </w:tc>
    </w:tr>
  </w:tbl>
  <w:p w14:paraId="228A43FB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7B4B4" w14:textId="77777777" w:rsidR="00893F2D" w:rsidRDefault="00893F2D">
      <w:pPr>
        <w:spacing w:line="240" w:lineRule="auto"/>
      </w:pPr>
      <w:r>
        <w:separator/>
      </w:r>
    </w:p>
  </w:footnote>
  <w:footnote w:type="continuationSeparator" w:id="0">
    <w:p w14:paraId="3D23F309" w14:textId="77777777" w:rsidR="00893F2D" w:rsidRDefault="00893F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BB214" w14:textId="77777777" w:rsidR="00AD439A" w:rsidRDefault="00AD439A">
    <w:pPr>
      <w:rPr>
        <w:sz w:val="24"/>
      </w:rPr>
    </w:pPr>
  </w:p>
  <w:p w14:paraId="5BFBA293" w14:textId="77777777" w:rsidR="00AD439A" w:rsidRDefault="00AD439A">
    <w:pPr>
      <w:pBdr>
        <w:top w:val="single" w:sz="6" w:space="1" w:color="auto"/>
      </w:pBdr>
      <w:rPr>
        <w:sz w:val="24"/>
      </w:rPr>
    </w:pPr>
  </w:p>
  <w:p w14:paraId="5F98BE3D" w14:textId="32083119" w:rsidR="00AD439A" w:rsidRPr="00E23917" w:rsidRDefault="00E23917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Radu Petrisel</w:t>
    </w:r>
  </w:p>
  <w:p w14:paraId="01C70607" w14:textId="5C8F00E3" w:rsidR="00AD439A" w:rsidRDefault="00E23917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 w:cs="Arial"/>
        <w:b/>
        <w:sz w:val="36"/>
        <w:szCs w:val="36"/>
      </w:rPr>
      <w:t>30432</w:t>
    </w:r>
  </w:p>
  <w:p w14:paraId="4B3EE22E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4677DBED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0F39BE8A" w14:textId="77777777">
      <w:tc>
        <w:tcPr>
          <w:tcW w:w="6379" w:type="dxa"/>
        </w:tcPr>
        <w:p w14:paraId="5CD3C1F5" w14:textId="19883E5C" w:rsidR="00AD439A" w:rsidRDefault="00E23917">
          <w:r>
            <w:t>Facial-recognition based bus pass</w:t>
          </w:r>
          <w:r w:rsidR="00790F97">
            <w:t xml:space="preserve"> system</w:t>
          </w:r>
        </w:p>
      </w:tc>
      <w:tc>
        <w:tcPr>
          <w:tcW w:w="3179" w:type="dxa"/>
        </w:tcPr>
        <w:p w14:paraId="42C4B3FD" w14:textId="2B3BD10A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E23917">
            <w:t>1.0</w:t>
          </w:r>
        </w:p>
      </w:tc>
    </w:tr>
    <w:tr w:rsidR="00AD439A" w14:paraId="4B5D204D" w14:textId="77777777">
      <w:tc>
        <w:tcPr>
          <w:tcW w:w="6379" w:type="dxa"/>
        </w:tcPr>
        <w:p w14:paraId="354F6E81" w14:textId="118163DC" w:rsidR="00AD439A" w:rsidRDefault="00893F2D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5564E">
            <w:t>Vision</w:t>
          </w:r>
          <w:r>
            <w:fldChar w:fldCharType="end"/>
          </w:r>
        </w:p>
      </w:tc>
      <w:tc>
        <w:tcPr>
          <w:tcW w:w="3179" w:type="dxa"/>
        </w:tcPr>
        <w:p w14:paraId="434F1172" w14:textId="2A6F166F" w:rsidR="00AD439A" w:rsidRDefault="00AD439A">
          <w:r>
            <w:t xml:space="preserve">  Date:  </w:t>
          </w:r>
          <w:r w:rsidR="00E23917">
            <w:t>17/Mar/2018</w:t>
          </w:r>
        </w:p>
      </w:tc>
    </w:tr>
    <w:tr w:rsidR="00AD439A" w14:paraId="5C250F01" w14:textId="77777777">
      <w:tc>
        <w:tcPr>
          <w:tcW w:w="9558" w:type="dxa"/>
          <w:gridSpan w:val="2"/>
        </w:tcPr>
        <w:p w14:paraId="4EACF44D" w14:textId="1C042EF5" w:rsidR="00AD439A" w:rsidRDefault="00E23917">
          <w:r>
            <w:t>???</w:t>
          </w:r>
        </w:p>
      </w:tc>
    </w:tr>
  </w:tbl>
  <w:p w14:paraId="14BD7BD2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1A27F2C"/>
    <w:multiLevelType w:val="hybridMultilevel"/>
    <w:tmpl w:val="03B81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6EE0990"/>
    <w:multiLevelType w:val="hybridMultilevel"/>
    <w:tmpl w:val="111EF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C8F674A"/>
    <w:multiLevelType w:val="hybridMultilevel"/>
    <w:tmpl w:val="A0382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C7021BB"/>
    <w:multiLevelType w:val="hybridMultilevel"/>
    <w:tmpl w:val="889065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30"/>
  </w:num>
  <w:num w:numId="6">
    <w:abstractNumId w:val="21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9"/>
  </w:num>
  <w:num w:numId="11">
    <w:abstractNumId w:val="5"/>
  </w:num>
  <w:num w:numId="12">
    <w:abstractNumId w:val="15"/>
  </w:num>
  <w:num w:numId="13">
    <w:abstractNumId w:val="13"/>
  </w:num>
  <w:num w:numId="14">
    <w:abstractNumId w:val="28"/>
  </w:num>
  <w:num w:numId="15">
    <w:abstractNumId w:val="12"/>
  </w:num>
  <w:num w:numId="16">
    <w:abstractNumId w:val="6"/>
  </w:num>
  <w:num w:numId="17">
    <w:abstractNumId w:val="27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6"/>
  </w:num>
  <w:num w:numId="23">
    <w:abstractNumId w:val="10"/>
  </w:num>
  <w:num w:numId="24">
    <w:abstractNumId w:val="9"/>
  </w:num>
  <w:num w:numId="25">
    <w:abstractNumId w:val="8"/>
  </w:num>
  <w:num w:numId="26">
    <w:abstractNumId w:val="22"/>
  </w:num>
  <w:num w:numId="27">
    <w:abstractNumId w:val="23"/>
  </w:num>
  <w:num w:numId="28">
    <w:abstractNumId w:val="32"/>
  </w:num>
  <w:num w:numId="29">
    <w:abstractNumId w:val="16"/>
  </w:num>
  <w:num w:numId="30">
    <w:abstractNumId w:val="4"/>
  </w:num>
  <w:num w:numId="31">
    <w:abstractNumId w:val="24"/>
  </w:num>
  <w:num w:numId="32">
    <w:abstractNumId w:val="20"/>
  </w:num>
  <w:num w:numId="33">
    <w:abstractNumId w:val="31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58"/>
    <w:rsid w:val="000B643F"/>
    <w:rsid w:val="00131CCB"/>
    <w:rsid w:val="001645C3"/>
    <w:rsid w:val="001C7458"/>
    <w:rsid w:val="001D42BB"/>
    <w:rsid w:val="002145D1"/>
    <w:rsid w:val="002808BC"/>
    <w:rsid w:val="00313854"/>
    <w:rsid w:val="00365D7A"/>
    <w:rsid w:val="00425E21"/>
    <w:rsid w:val="0046043A"/>
    <w:rsid w:val="00477871"/>
    <w:rsid w:val="00487D90"/>
    <w:rsid w:val="005A3207"/>
    <w:rsid w:val="00600853"/>
    <w:rsid w:val="00697F5A"/>
    <w:rsid w:val="006C5FBF"/>
    <w:rsid w:val="0073239A"/>
    <w:rsid w:val="00790F97"/>
    <w:rsid w:val="0085257A"/>
    <w:rsid w:val="00893F2D"/>
    <w:rsid w:val="008A3792"/>
    <w:rsid w:val="008C0C5E"/>
    <w:rsid w:val="009B5BF2"/>
    <w:rsid w:val="00A5564E"/>
    <w:rsid w:val="00A61AF1"/>
    <w:rsid w:val="00A61FD4"/>
    <w:rsid w:val="00AB15B2"/>
    <w:rsid w:val="00AD2780"/>
    <w:rsid w:val="00AD439A"/>
    <w:rsid w:val="00B56935"/>
    <w:rsid w:val="00B90E27"/>
    <w:rsid w:val="00B944EA"/>
    <w:rsid w:val="00BE1B76"/>
    <w:rsid w:val="00C24CF0"/>
    <w:rsid w:val="00C3097A"/>
    <w:rsid w:val="00C35D85"/>
    <w:rsid w:val="00D140F2"/>
    <w:rsid w:val="00DC3251"/>
    <w:rsid w:val="00DF1DF0"/>
    <w:rsid w:val="00E23917"/>
    <w:rsid w:val="00E304DC"/>
    <w:rsid w:val="00E41E57"/>
    <w:rsid w:val="00E55EE3"/>
    <w:rsid w:val="00F12D3D"/>
    <w:rsid w:val="00F36150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B7A306"/>
  <w15:docId w15:val="{E22CE012-F1C1-4FAE-BBAF-044E7C0F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697F5A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2808B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file:///C:\Users\radup\Desktop\FaceBass\FaceBass_Glossary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.docs.live.net/0e987f94a14bcebf/python/FaceBass_project/sd-project-2018-radupetrisel/FaceBass_Glossary.docx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371B6-E61E-4014-964D-E97EA0FCA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93</TotalTime>
  <Pages>1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Radu Petrisel</cp:lastModifiedBy>
  <cp:revision>23</cp:revision>
  <cp:lastPrinted>2018-04-19T12:50:00Z</cp:lastPrinted>
  <dcterms:created xsi:type="dcterms:W3CDTF">2010-02-24T07:49:00Z</dcterms:created>
  <dcterms:modified xsi:type="dcterms:W3CDTF">2018-04-19T12:50:00Z</dcterms:modified>
</cp:coreProperties>
</file>